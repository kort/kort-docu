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5E" w:rsidRPr="00520709" w:rsidRDefault="004F2F86" w:rsidP="000E39C7">
      <w:pPr>
        <w:pStyle w:val="berschrift1"/>
        <w:jc w:val="both"/>
        <w:rPr>
          <w:szCs w:val="36"/>
        </w:rPr>
      </w:pPr>
      <w:r>
        <w:t>A Location Based Crowdsourcing Game App with HTML5 and OpenStreetMap</w:t>
      </w:r>
    </w:p>
    <w:p w:rsidR="00DC7222" w:rsidRDefault="000552C2" w:rsidP="00BA1364">
      <w:pPr>
        <w:pStyle w:val="berschrift3"/>
      </w:pPr>
      <w:r>
        <w:t>Bachelor</w:t>
      </w:r>
      <w:r w:rsidR="006812C0">
        <w:t>arbeit</w:t>
      </w:r>
      <w:r w:rsidR="00312DF8">
        <w:br/>
      </w:r>
      <w:r w:rsidR="00A9047B">
        <w:t xml:space="preserve">Abteilung Informatik, </w:t>
      </w:r>
      <w:r>
        <w:t>Herbstsemester</w:t>
      </w:r>
      <w:r w:rsidR="00520709">
        <w:t xml:space="preserve"> 2012</w:t>
      </w:r>
    </w:p>
    <w:p w:rsidR="00E47EB6" w:rsidRDefault="00893E29" w:rsidP="00B36885">
      <w:pPr>
        <w:pStyle w:val="berschrift2"/>
      </w:pPr>
      <w:r>
        <w:t>Ausgangslage</w:t>
      </w:r>
    </w:p>
    <w:p w:rsidR="00BB5A3C" w:rsidRDefault="00E8566A" w:rsidP="00A9047B">
      <w:r>
        <w:t>OpenStreetMap ist ein freie</w:t>
      </w:r>
      <w:r w:rsidR="00A938B2">
        <w:t>s</w:t>
      </w:r>
      <w:r>
        <w:t xml:space="preserve"> Projekt, welches es für jedermann möglich macht, Kartendaten</w:t>
      </w:r>
      <w:r w:rsidR="00296687">
        <w:t xml:space="preserve"> anz</w:t>
      </w:r>
      <w:r w:rsidR="00296687">
        <w:t>u</w:t>
      </w:r>
      <w:r w:rsidR="00296687">
        <w:t>sehen</w:t>
      </w:r>
      <w:r w:rsidR="00A938B2">
        <w:t xml:space="preserve"> oder zu editieren. Durch diesen </w:t>
      </w:r>
      <w:r w:rsidR="00296687">
        <w:t>ö</w:t>
      </w:r>
      <w:r w:rsidR="00A938B2">
        <w:t>ffentlich</w:t>
      </w:r>
      <w:r w:rsidR="00296687">
        <w:t>en C</w:t>
      </w:r>
      <w:r w:rsidR="00A938B2">
        <w:t>harakter, ist es nicht ausgeschlossen, dass fe</w:t>
      </w:r>
      <w:r w:rsidR="00A938B2">
        <w:t>h</w:t>
      </w:r>
      <w:r w:rsidR="00A938B2">
        <w:t xml:space="preserve">lerhafte bzw. unvollständige Daten </w:t>
      </w:r>
      <w:r w:rsidR="00296687">
        <w:t>eingetragen</w:t>
      </w:r>
      <w:r w:rsidR="00A938B2">
        <w:t xml:space="preserve"> werden.</w:t>
      </w:r>
    </w:p>
    <w:p w:rsidR="00AF6014" w:rsidRDefault="00296687" w:rsidP="00A9047B">
      <w:r>
        <w:t>Durch das Erstellen</w:t>
      </w:r>
      <w:r w:rsidR="00A938B2">
        <w:t xml:space="preserve"> einer App mit Gamecharakter, soll </w:t>
      </w:r>
      <w:r>
        <w:t>eine u</w:t>
      </w:r>
      <w:r w:rsidR="00A938B2">
        <w:t xml:space="preserve">nterhaltsame </w:t>
      </w:r>
      <w:r>
        <w:t>Möglichkeit geboten werden, um</w:t>
      </w:r>
      <w:r w:rsidR="00A938B2">
        <w:t xml:space="preserve"> diese Daten zu finden und </w:t>
      </w:r>
      <w:r w:rsidR="00CB4F60">
        <w:t xml:space="preserve">zu </w:t>
      </w:r>
      <w:r w:rsidR="00AF6014">
        <w:t>korrigieren. Es gibt bereits einige Projekte die sich mit der Thematik eines Karten-Editors auseinandergesetzt haben. Das Problem an solchen Editoren ist stets, dass der Benutzer keine längerfristige Motivation hat diese regelmässig zu verwenden.</w:t>
      </w:r>
    </w:p>
    <w:p w:rsidR="00B36885" w:rsidRDefault="00B36885" w:rsidP="00B36885">
      <w:pPr>
        <w:pStyle w:val="berschrift2"/>
      </w:pPr>
      <w:r w:rsidRPr="000041F7">
        <w:t>Aufgabenstellung</w:t>
      </w:r>
    </w:p>
    <w:p w:rsidR="00033FC0" w:rsidRDefault="00BB5A3C" w:rsidP="00033FC0">
      <w:r>
        <w:t xml:space="preserve">Im Rahmen dieser Arbeit </w:t>
      </w:r>
      <w:r w:rsidR="005417A4">
        <w:t xml:space="preserve">soll eine </w:t>
      </w:r>
      <w:r w:rsidR="00F22132">
        <w:t>HTML5 WebApp entwickelt werden, welche es ermöglicht, u</w:t>
      </w:r>
      <w:r w:rsidR="00F22132">
        <w:t>n</w:t>
      </w:r>
      <w:r w:rsidR="00F22132">
        <w:t xml:space="preserve">vollständige bzw. fehlerhafte Daten auf OpenStreetMap zu korrigieren oder zu </w:t>
      </w:r>
      <w:r w:rsidR="00CB4F60">
        <w:t>vervollständigen</w:t>
      </w:r>
      <w:r w:rsidR="00F22132">
        <w:t>. Die App soll aber nicht als herkömmlicher Editor implementiert werden</w:t>
      </w:r>
      <w:r w:rsidR="00CB4F60">
        <w:t xml:space="preserve"> sondern einen gewissen</w:t>
      </w:r>
      <w:r w:rsidR="00F22132">
        <w:t xml:space="preserve"> Gamecharakter </w:t>
      </w:r>
      <w:r w:rsidR="00CB4F60">
        <w:t>aufweisen</w:t>
      </w:r>
      <w:r w:rsidR="00F22132">
        <w:t>. Die</w:t>
      </w:r>
      <w:r w:rsidR="00CB4F60">
        <w:t>s zeichnet sich dadurch aus, dass</w:t>
      </w:r>
      <w:r w:rsidR="00F22132">
        <w:t xml:space="preserve"> </w:t>
      </w:r>
      <w:r w:rsidR="00CB4F60">
        <w:t xml:space="preserve">die </w:t>
      </w:r>
      <w:r w:rsidR="00F22132">
        <w:t xml:space="preserve">Benutzer </w:t>
      </w:r>
      <w:r w:rsidR="00CB4F60">
        <w:t>f</w:t>
      </w:r>
      <w:r w:rsidR="00F22132">
        <w:t>ür ihre Änderung</w:t>
      </w:r>
      <w:r w:rsidR="00F22132">
        <w:t>s</w:t>
      </w:r>
      <w:r w:rsidR="00F22132">
        <w:t>vorschläge belohnt werden. So können sie beispielsweise im Ranking aufsteigen oder Ba</w:t>
      </w:r>
      <w:r w:rsidR="00296687">
        <w:t>dges</w:t>
      </w:r>
      <w:r w:rsidR="00F22132">
        <w:t xml:space="preserve"> g</w:t>
      </w:r>
      <w:r w:rsidR="00F22132">
        <w:t>e</w:t>
      </w:r>
      <w:r w:rsidR="00F22132">
        <w:t>winnen.</w:t>
      </w:r>
    </w:p>
    <w:p w:rsidR="00AF6014" w:rsidRDefault="00580479" w:rsidP="00033FC0">
      <w:r>
        <w:t>Eingetragene Änderungsvorschläge können anschliessend von weiteren Benutzern kontrolliert und bewertet werden.</w:t>
      </w:r>
      <w:r w:rsidR="000B1B2B">
        <w:t xml:space="preserve"> Mehrfach verifizierte Änderungen werden ins OpenStreetMap-Projekt zurückg</w:t>
      </w:r>
      <w:r w:rsidR="000B1B2B">
        <w:t>e</w:t>
      </w:r>
      <w:r w:rsidR="000B1B2B">
        <w:t>führt.</w:t>
      </w:r>
    </w:p>
    <w:p w:rsidR="00AF6014" w:rsidRDefault="00961B5F" w:rsidP="00033FC0">
      <w:r>
        <w:t>Mit der Integration von Social Media-Diensten (Facebook, Twitter) die Bekanntheit der App gefö</w:t>
      </w:r>
      <w:r>
        <w:t>r</w:t>
      </w:r>
      <w:r>
        <w:t>dert und die Motivation der Benutzer gesteigert</w:t>
      </w:r>
      <w:r w:rsidR="00BC3417">
        <w:t xml:space="preserve"> werden</w:t>
      </w:r>
      <w:r>
        <w:t>.</w:t>
      </w:r>
      <w:r w:rsidR="00BC3417">
        <w:t xml:space="preserve"> Es soll eine Möglichkeit geschaffen we</w:t>
      </w:r>
      <w:r w:rsidR="00BC3417">
        <w:t>r</w:t>
      </w:r>
      <w:r w:rsidR="00BC3417">
        <w:t>den, dass Benutzer miteinander eine Aufgabe lösen können (Kollaboration).</w:t>
      </w:r>
    </w:p>
    <w:p w:rsidR="00BB5A3C" w:rsidRDefault="005325ED" w:rsidP="00442129">
      <w:pPr>
        <w:pStyle w:val="berschrift3"/>
      </w:pPr>
      <w:r>
        <w:t>Aufgaben:</w:t>
      </w:r>
    </w:p>
    <w:p w:rsidR="00442129" w:rsidRDefault="005E72E9" w:rsidP="009F7080">
      <w:pPr>
        <w:pStyle w:val="Aufzhlungszeichen"/>
      </w:pPr>
      <w:r>
        <w:t>Erstellen ei</w:t>
      </w:r>
      <w:r w:rsidR="00B134A8">
        <w:t>ner cross-plattform HTML5 WebApp mit JavaScript</w:t>
      </w:r>
    </w:p>
    <w:p w:rsidR="00B06B91" w:rsidRDefault="00B06B91" w:rsidP="009F7080">
      <w:pPr>
        <w:pStyle w:val="Aufzhlungszeichen"/>
      </w:pPr>
      <w:r>
        <w:t>Einsatz von JavaScript APIs zur Verwendung von Hardwarekomponenten (z.B. Kamera, GPS)</w:t>
      </w:r>
    </w:p>
    <w:p w:rsidR="00F00D47" w:rsidRDefault="00F00D47" w:rsidP="009F7080">
      <w:pPr>
        <w:pStyle w:val="Aufzhlungszeichen"/>
      </w:pPr>
      <w:r>
        <w:t>Es soll geprüft werden, ob die WebApp auch als native App für die Plattformen iOS und Android zur Verfügung gestellt werden kann</w:t>
      </w:r>
    </w:p>
    <w:p w:rsidR="00B134A8" w:rsidRDefault="00FD1EA7" w:rsidP="009F7080">
      <w:pPr>
        <w:pStyle w:val="Aufzhlungszeichen"/>
      </w:pPr>
      <w:r>
        <w:t>Als Datenbasis soll das Kartenmaterial von</w:t>
      </w:r>
      <w:r w:rsidR="001749A8">
        <w:t xml:space="preserve"> OpenStreetMap verwendet werden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Quellen für bekannte Fehler: OSM Bug Reports, FIXME und TODO</w:t>
      </w:r>
    </w:p>
    <w:p w:rsidR="0001747D" w:rsidRDefault="0001747D" w:rsidP="006436DE">
      <w:pPr>
        <w:pStyle w:val="Aufzhlungszeichen"/>
        <w:numPr>
          <w:ilvl w:val="1"/>
          <w:numId w:val="1"/>
        </w:numPr>
      </w:pPr>
      <w:r>
        <w:t>Unterstützung von POI-, Linestring- und Polygon-Objekten</w:t>
      </w:r>
    </w:p>
    <w:p w:rsidR="00961B5F" w:rsidRDefault="00961B5F" w:rsidP="009F7080">
      <w:pPr>
        <w:pStyle w:val="Aufzhlungszeichen"/>
      </w:pPr>
      <w:r>
        <w:t>Verwendung einer vorhanden User-Basis für den Login (OAuth)</w:t>
      </w:r>
    </w:p>
    <w:p w:rsidR="00BC3417" w:rsidRDefault="00BC3417" w:rsidP="00BC3417">
      <w:pPr>
        <w:pStyle w:val="Aufzhlungszeichen"/>
        <w:ind w:left="644" w:hanging="360"/>
      </w:pPr>
      <w:r>
        <w:t>Integration von Social Media zum Austausch von Aktivitäten</w:t>
      </w:r>
    </w:p>
    <w:p w:rsidR="00BC3417" w:rsidRDefault="00BC3417" w:rsidP="00BC3417">
      <w:pPr>
        <w:pStyle w:val="Aufzhlungszeichen"/>
      </w:pPr>
      <w:r>
        <w:t>Kollaboration</w:t>
      </w:r>
      <w:r w:rsidR="007231DA">
        <w:t xml:space="preserve"> um eine Aufgabe gemeinsam zu lösen</w:t>
      </w:r>
    </w:p>
    <w:p w:rsidR="006436DE" w:rsidRDefault="006436DE" w:rsidP="00BC3417">
      <w:pPr>
        <w:pStyle w:val="Aufzhlungszeichen"/>
      </w:pPr>
      <w:r>
        <w:t>Einsatz verschiedener Game-Elemente: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Highscore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Badges / Achievments</w:t>
      </w:r>
    </w:p>
    <w:p w:rsidR="0001747D" w:rsidRDefault="006436DE" w:rsidP="0001747D">
      <w:pPr>
        <w:pStyle w:val="Aufzhlungszeichen"/>
        <w:numPr>
          <w:ilvl w:val="1"/>
          <w:numId w:val="1"/>
        </w:numPr>
      </w:pPr>
      <w:r>
        <w:t>Aufgaben mit verschiedenen Schwierigkeitsstufen</w:t>
      </w:r>
    </w:p>
    <w:p w:rsidR="006436DE" w:rsidRDefault="006436DE" w:rsidP="006436DE">
      <w:pPr>
        <w:pStyle w:val="Aufzhlungszeichen"/>
      </w:pPr>
      <w:r>
        <w:t>Verschiedene Modi</w:t>
      </w:r>
      <w:r w:rsidR="00394BC3">
        <w:t>: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 xml:space="preserve">Outdoor: </w:t>
      </w:r>
      <w:r w:rsidR="00B1113A">
        <w:t>Erfassen von Daten, Aufnahme von Fotos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lastRenderedPageBreak/>
        <w:t>Indoor: Verifikation von eingegebenen Daten</w:t>
      </w:r>
    </w:p>
    <w:p w:rsidR="0001760B" w:rsidRDefault="0001760B" w:rsidP="0001760B">
      <w:pPr>
        <w:pStyle w:val="berschrift2"/>
      </w:pPr>
      <w:r>
        <w:t>Vorgaben</w:t>
      </w:r>
      <w:r w:rsidR="00A9047B">
        <w:t>/Rahmenbedingungen</w:t>
      </w:r>
    </w:p>
    <w:p w:rsidR="001831B9" w:rsidRDefault="001831B9" w:rsidP="0001760B">
      <w:pPr>
        <w:pStyle w:val="Aufzhlungszeichen"/>
      </w:pPr>
      <w:r>
        <w:t>Es gelten die Rahmenbedingungen, Vorgaben und Termine der HSR</w:t>
      </w:r>
    </w:p>
    <w:p w:rsidR="008E3B60" w:rsidRDefault="001831B9" w:rsidP="008E3B60">
      <w:pPr>
        <w:pStyle w:val="Aufzhlungszeichen"/>
      </w:pPr>
      <w:r>
        <w:t>Die Projektabwicklung orientiert sich an einer iterativen, agilen Vorgehensweise.</w:t>
      </w:r>
      <w:r w:rsidR="0031256B">
        <w:t xml:space="preserve"> Als Vorg</w:t>
      </w:r>
      <w:r w:rsidR="0031256B">
        <w:t>a</w:t>
      </w:r>
      <w:r w:rsidR="0031256B">
        <w:t>be dient dabei Scrum, wobei bedingt durch das kleine Projektteam gewisse Vereinfachu</w:t>
      </w:r>
      <w:r w:rsidR="0031256B">
        <w:t>n</w:t>
      </w:r>
      <w:r w:rsidR="0031256B">
        <w:t xml:space="preserve">gen vorgenommen werden. </w:t>
      </w:r>
      <w:r>
        <w:t>Meilensteine werden bezüglich Termin und Inhalt mit dem</w:t>
      </w:r>
      <w:r w:rsidR="00EF66C9">
        <w:t xml:space="preserve"> ve</w:t>
      </w:r>
      <w:r w:rsidR="00EF66C9">
        <w:t>r</w:t>
      </w:r>
      <w:r w:rsidR="00EF66C9">
        <w:t xml:space="preserve">antwortlichen Dozenten </w:t>
      </w:r>
      <w:r>
        <w:t>vereinbart.</w:t>
      </w:r>
    </w:p>
    <w:p w:rsidR="00F54E67" w:rsidRDefault="001831B9" w:rsidP="00312DF8">
      <w:pPr>
        <w:pStyle w:val="Aufzhlungszeichen"/>
        <w:ind w:left="644" w:hanging="360"/>
      </w:pPr>
      <w:r>
        <w:t xml:space="preserve">Die Kommunikation in der Projektgruppe, in der Dokumentation und an den Präsentationen erfolgt </w:t>
      </w:r>
      <w:r w:rsidR="001E0AD6">
        <w:t xml:space="preserve">in </w:t>
      </w:r>
      <w:r w:rsidR="005104A8">
        <w:t>D</w:t>
      </w:r>
      <w:r w:rsidR="001E0AD6">
        <w:t>eutsch.</w:t>
      </w:r>
    </w:p>
    <w:p w:rsidR="001831B9" w:rsidRPr="00312DF8" w:rsidRDefault="009F7080" w:rsidP="00312DF8">
      <w:pPr>
        <w:pStyle w:val="Aufzhlungszeichen"/>
        <w:ind w:left="644" w:hanging="360"/>
        <w:rPr>
          <w:highlight w:val="yellow"/>
        </w:rPr>
      </w:pPr>
      <w:r w:rsidRPr="00AF6014">
        <w:rPr>
          <w:highlight w:val="yellow"/>
        </w:rPr>
        <w:t>Realisierung eines Videos gemäss Vorgaben des Studiengangs.</w:t>
      </w:r>
    </w:p>
    <w:p w:rsidR="00F54E67" w:rsidRPr="00F54E67" w:rsidRDefault="00F54E67" w:rsidP="00F54E67">
      <w:pPr>
        <w:pStyle w:val="berschrift3"/>
      </w:pPr>
      <w:r w:rsidRPr="00F54E67">
        <w:t>Inhalt der Dokumentation</w:t>
      </w:r>
    </w:p>
    <w:p w:rsidR="00F54E67" w:rsidRDefault="00F54E67" w:rsidP="00F54E67">
      <w:pPr>
        <w:pStyle w:val="Aufzhlungszeichen"/>
      </w:pPr>
      <w:r>
        <w:t>Die Projektdokumentation (Prosa) ist deutsch</w:t>
      </w:r>
      <w:r w:rsidR="00FA5272">
        <w:t>. Code, Kommentare und Versionsverwaltung sind in</w:t>
      </w:r>
      <w:r>
        <w:t xml:space="preserve"> </w:t>
      </w:r>
      <w:r w:rsidR="005104A8">
        <w:t>E</w:t>
      </w:r>
      <w:r w:rsidR="001E0AD6">
        <w:t>nglisch</w:t>
      </w:r>
      <w:r>
        <w:t>.</w:t>
      </w:r>
    </w:p>
    <w:p w:rsidR="00F54E67" w:rsidRDefault="00F54E67" w:rsidP="00F54E67">
      <w:pPr>
        <w:pStyle w:val="Aufzhlungszeichen"/>
      </w:pPr>
      <w:r>
        <w:t>Die fertige Arbeit muss folgende Inhalte haben: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1. Abstract, Management Summary, Aufgabenstellung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2. Technischer Bericht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3. Projektdokumentation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4. Anhänge (Literaturverzeichnis, CD-Inhalt)</w:t>
      </w:r>
    </w:p>
    <w:p w:rsidR="00F54E67" w:rsidRDefault="00F54E67" w:rsidP="00F54E67">
      <w:pPr>
        <w:pStyle w:val="Aufzhlungszeichen"/>
      </w:pPr>
      <w:r>
        <w:t>Die Abgabe ist so zu gliedern, dass die obigen Inhalte klar erkenntlich und auffindbar sind.</w:t>
      </w:r>
    </w:p>
    <w:p w:rsidR="00F54E67" w:rsidRDefault="00F54E67" w:rsidP="00F54E67">
      <w:pPr>
        <w:pStyle w:val="Aufzhlungszeichen"/>
      </w:pPr>
      <w:r>
        <w:t>Zitate sind zu kennzeichnen, die Quelle ist anzugeben.</w:t>
      </w:r>
    </w:p>
    <w:p w:rsidR="00F54E67" w:rsidRDefault="00F54E67" w:rsidP="00F54E67">
      <w:pPr>
        <w:pStyle w:val="Aufzhlungszeichen"/>
      </w:pPr>
      <w:r>
        <w:t>Verwendete Dokumente und Literatur sind in einem Literaturverzeichnis aufzuführen.</w:t>
      </w:r>
    </w:p>
    <w:p w:rsidR="00F54E67" w:rsidRDefault="00F54E67" w:rsidP="00F54E67">
      <w:pPr>
        <w:pStyle w:val="Aufzhlungszeichen"/>
      </w:pPr>
      <w:r>
        <w:t>Projekttagebuch, Dokumentation des Projektverlaufes, Planung etc.</w:t>
      </w:r>
    </w:p>
    <w:p w:rsidR="001831B9" w:rsidRDefault="00F54E67" w:rsidP="00312DF8">
      <w:pPr>
        <w:pStyle w:val="Aufzhlungszeichen"/>
        <w:ind w:left="644" w:hanging="360"/>
      </w:pPr>
      <w:r>
        <w:t>Weitere Dokumente (z.B. Kurzbeschreibung, Poster) gemäss www.hsr.ch und gemäss A</w:t>
      </w:r>
      <w:r>
        <w:t>b</w:t>
      </w:r>
      <w:r>
        <w:t>sprache mit dem Betreuer.</w:t>
      </w:r>
    </w:p>
    <w:p w:rsidR="00F54E67" w:rsidRPr="00F54E67" w:rsidRDefault="00F54E67" w:rsidP="00F54E67">
      <w:pPr>
        <w:pStyle w:val="berschrift3"/>
      </w:pPr>
      <w:r w:rsidRPr="00F54E67">
        <w:t>Form der Dokumentation</w:t>
      </w:r>
    </w:p>
    <w:p w:rsidR="00F54E67" w:rsidRPr="00F54E67" w:rsidRDefault="00F54E67" w:rsidP="00F54E67">
      <w:pPr>
        <w:pStyle w:val="Aufzhlungszeichen"/>
      </w:pPr>
      <w:r w:rsidRPr="00F54E67">
        <w:t>Bericht (Struktur gemäss Beschreibung) gebunden (2 Exemplare) und in Ordner (1 Exemplar</w:t>
      </w:r>
      <w:r>
        <w:t xml:space="preserve"> </w:t>
      </w:r>
      <w:r w:rsidRPr="00F54E67">
        <w:t>„kopierfähig“ in losen, gelochten Blättern).</w:t>
      </w:r>
    </w:p>
    <w:p w:rsidR="00F54E67" w:rsidRPr="00F54E67" w:rsidRDefault="00F54E67" w:rsidP="00F54E67">
      <w:pPr>
        <w:pStyle w:val="Aufzhlungszeichen"/>
      </w:pPr>
      <w:r w:rsidRPr="00F54E67">
        <w:t>Alle Dokumente und Quellen der erstellten Software auf CD; CD's sauber angeschrieben (3</w:t>
      </w:r>
    </w:p>
    <w:p w:rsidR="00F54E67" w:rsidRPr="00F54E67" w:rsidRDefault="00F54E67" w:rsidP="00F54E67">
      <w:pPr>
        <w:pStyle w:val="Aufzhlungszeichen"/>
        <w:numPr>
          <w:ilvl w:val="0"/>
          <w:numId w:val="0"/>
        </w:numPr>
        <w:ind w:left="644"/>
      </w:pPr>
      <w:r w:rsidRPr="00F54E67">
        <w:t>Ex.).</w:t>
      </w:r>
    </w:p>
    <w:p w:rsidR="00F54E67" w:rsidRPr="00F54E67" w:rsidRDefault="00F54E67" w:rsidP="00F54E67">
      <w:pPr>
        <w:pStyle w:val="berschrift3"/>
      </w:pPr>
      <w:r w:rsidRPr="00F54E67">
        <w:t>Bewertungsschema</w:t>
      </w:r>
    </w:p>
    <w:p w:rsidR="00F54E67" w:rsidRDefault="00F54E67" w:rsidP="00BA1364">
      <w:r w:rsidRPr="00F54E67">
        <w:t xml:space="preserve">Es gelten die üblichen Regelungen zum Ablauf und zur </w:t>
      </w:r>
      <w:r w:rsidR="00367237" w:rsidRPr="00F54E67">
        <w:t>Bewertung</w:t>
      </w:r>
      <w:r w:rsidRPr="00F54E67">
        <w:t xml:space="preserve"> der </w:t>
      </w:r>
      <w:r w:rsidR="00367237">
        <w:t>Studiena</w:t>
      </w:r>
      <w:r w:rsidRPr="00F54E67">
        <w:t>rbeit des Studie</w:t>
      </w:r>
      <w:r w:rsidRPr="00F54E67">
        <w:t>n</w:t>
      </w:r>
      <w:r w:rsidRPr="00F54E67">
        <w:t>gangs</w:t>
      </w:r>
      <w:r>
        <w:t xml:space="preserve"> </w:t>
      </w:r>
      <w:r w:rsidRPr="00F54E67">
        <w:t>Informatik der HSR mit besonderem Gewicht auf moderne Softwareentwicklung.</w:t>
      </w:r>
    </w:p>
    <w:p w:rsidR="00BE3694" w:rsidRDefault="004174C4" w:rsidP="00BE3694">
      <w:pPr>
        <w:pStyle w:val="berschrift2"/>
      </w:pPr>
      <w:r>
        <w:t>Beteiligte</w:t>
      </w:r>
    </w:p>
    <w:p w:rsidR="00BE3694" w:rsidRPr="006614AB" w:rsidRDefault="00824100" w:rsidP="00F71978">
      <w:pPr>
        <w:pStyle w:val="berschrift3"/>
      </w:pPr>
      <w:r w:rsidRPr="006614AB">
        <w:t>Diplomand</w:t>
      </w:r>
      <w:r w:rsidR="006614AB" w:rsidRPr="006614AB">
        <w:t>en</w:t>
      </w:r>
    </w:p>
    <w:p w:rsidR="00367237" w:rsidRDefault="00367237" w:rsidP="00867D32">
      <w:r>
        <w:t>Stefan Oderbolz (</w:t>
      </w:r>
      <w:r w:rsidRPr="00435EEC">
        <w:t>soderbol@hsr.ch</w:t>
      </w:r>
      <w:r>
        <w:t>)</w:t>
      </w:r>
    </w:p>
    <w:p w:rsidR="00FC7944" w:rsidRPr="006614AB" w:rsidRDefault="00367237" w:rsidP="00867D32">
      <w:r>
        <w:t>Jürg Hunziker (</w:t>
      </w:r>
      <w:r w:rsidRPr="00435EEC">
        <w:t>jhunzike@hsr.ch</w:t>
      </w:r>
      <w:r>
        <w:t>)</w:t>
      </w:r>
    </w:p>
    <w:p w:rsidR="00BE3694" w:rsidRDefault="00A83922" w:rsidP="00BE3694">
      <w:pPr>
        <w:pStyle w:val="berschrift3"/>
      </w:pPr>
      <w:r>
        <w:t>Betreuung</w:t>
      </w:r>
      <w:r w:rsidR="008C4C6D">
        <w:t xml:space="preserve"> HSR</w:t>
      </w:r>
    </w:p>
    <w:p w:rsidR="00D07A5E" w:rsidRPr="00520709" w:rsidRDefault="00350C00">
      <w:r>
        <w:t>Verantwortliche</w:t>
      </w:r>
      <w:r w:rsidR="00876EDC">
        <w:t>r</w:t>
      </w:r>
      <w:r>
        <w:t xml:space="preserve"> Dozent:</w:t>
      </w:r>
      <w:r w:rsidR="00A9047B">
        <w:t xml:space="preserve"> </w:t>
      </w:r>
      <w:r w:rsidR="000C23C1" w:rsidRPr="00A9047B">
        <w:t>Prof. Stefan Keller</w:t>
      </w:r>
      <w:r w:rsidR="00182611" w:rsidRPr="00A9047B">
        <w:t xml:space="preserve">, </w:t>
      </w:r>
      <w:r w:rsidR="00984889" w:rsidRPr="00A9047B">
        <w:t>IFS-</w:t>
      </w:r>
      <w:r w:rsidR="00182611" w:rsidRPr="00A9047B">
        <w:t>HSR</w:t>
      </w:r>
      <w:r w:rsidR="000C23C1" w:rsidRPr="00A9047B">
        <w:t xml:space="preserve"> (</w:t>
      </w:r>
      <w:r w:rsidR="000C23C1" w:rsidRPr="00435EEC">
        <w:t>sfkeller@hsr.ch</w:t>
      </w:r>
      <w:r w:rsidR="000C23C1" w:rsidRPr="00A9047B">
        <w:t>)</w:t>
      </w:r>
    </w:p>
    <w:sectPr w:rsidR="00D07A5E" w:rsidRPr="00520709" w:rsidSect="001D3D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521" w:right="992" w:bottom="1276" w:left="1276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90" w:rsidRDefault="00574790">
      <w:r>
        <w:separator/>
      </w:r>
    </w:p>
  </w:endnote>
  <w:endnote w:type="continuationSeparator" w:id="0">
    <w:p w:rsidR="00574790" w:rsidRDefault="0057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FF6" w:rsidRDefault="00456F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3"/>
      <w:gridCol w:w="4236"/>
    </w:tblGrid>
    <w:tr w:rsidR="008E3B60">
      <w:trPr>
        <w:cantSplit/>
      </w:trPr>
      <w:tc>
        <w:tcPr>
          <w:tcW w:w="5473" w:type="dxa"/>
          <w:tcBorders>
            <w:top w:val="single" w:sz="6" w:space="0" w:color="auto"/>
          </w:tcBorders>
        </w:tcPr>
        <w:p w:rsidR="008E3B60" w:rsidRDefault="003D0791" w:rsidP="00533814">
          <w:pPr>
            <w:pStyle w:val="Fuzeile"/>
            <w:spacing w:before="40" w:after="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 xml:space="preserve">FILENAME </w:instrText>
          </w:r>
          <w:r>
            <w:rPr>
              <w:sz w:val="16"/>
            </w:rPr>
            <w:fldChar w:fldCharType="separate"/>
          </w:r>
          <w:r w:rsidR="00AE2574">
            <w:rPr>
              <w:noProof/>
              <w:sz w:val="16"/>
            </w:rPr>
            <w:instrText>Entwurf_BA_HSR_Aufgabenstellung_GEOINFO.doc</w:instrText>
          </w:r>
          <w:r>
            <w:rPr>
              <w:sz w:val="16"/>
            </w:rPr>
            <w:fldChar w:fldCharType="end"/>
          </w:r>
          <w:r w:rsidR="008E3B60">
            <w:rPr>
              <w:sz w:val="16"/>
            </w:rPr>
            <w:instrText>\*CHARFORMAT \*LOWER</w:instrText>
          </w:r>
          <w:r>
            <w:rPr>
              <w:sz w:val="16"/>
            </w:rPr>
            <w:fldChar w:fldCharType="separate"/>
          </w:r>
          <w:r w:rsidR="008E3B60">
            <w:rPr>
              <w:sz w:val="16"/>
            </w:rPr>
            <w:t>d:\format\zm_a4_h.dot</w:t>
          </w:r>
          <w:r>
            <w:rPr>
              <w:sz w:val="16"/>
            </w:rPr>
            <w:fldChar w:fldCharType="end"/>
          </w:r>
          <w:bookmarkStart w:id="0" w:name="_GoBack"/>
          <w:bookmarkEnd w:id="0"/>
        </w:p>
      </w:tc>
      <w:tc>
        <w:tcPr>
          <w:tcW w:w="4236" w:type="dxa"/>
          <w:tcBorders>
            <w:top w:val="single" w:sz="6" w:space="0" w:color="auto"/>
          </w:tcBorders>
        </w:tcPr>
        <w:p w:rsidR="008E3B60" w:rsidRDefault="003D0791" w:rsidP="00533814">
          <w:pPr>
            <w:pStyle w:val="Fuzeile"/>
            <w:spacing w:before="40" w:after="0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>SAVEDATE \@ "dd.MM.yy  HH:mm"</w:instrText>
          </w:r>
          <w:r>
            <w:rPr>
              <w:sz w:val="16"/>
            </w:rPr>
            <w:fldChar w:fldCharType="separate"/>
          </w:r>
          <w:r w:rsidR="00B4758A">
            <w:rPr>
              <w:noProof/>
              <w:sz w:val="16"/>
            </w:rPr>
            <w:t>24.09.12  08:41</w:t>
          </w:r>
          <w:r>
            <w:rPr>
              <w:sz w:val="16"/>
            </w:rPr>
            <w:fldChar w:fldCharType="end"/>
          </w:r>
        </w:p>
      </w:tc>
    </w:tr>
  </w:tbl>
  <w:p w:rsidR="008E3B60" w:rsidRDefault="008E3B60" w:rsidP="00533814">
    <w:pPr>
      <w:pStyle w:val="Fuzeile"/>
      <w:spacing w:after="0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FF6" w:rsidRDefault="00456F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90" w:rsidRDefault="00574790">
      <w:r>
        <w:separator/>
      </w:r>
    </w:p>
  </w:footnote>
  <w:footnote w:type="continuationSeparator" w:id="0">
    <w:p w:rsidR="00574790" w:rsidRDefault="00574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FF6" w:rsidRDefault="00456F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542"/>
      <w:gridCol w:w="1567"/>
    </w:tblGrid>
    <w:tr w:rsidR="008E3B60">
      <w:trPr>
        <w:cantSplit/>
      </w:trPr>
      <w:tc>
        <w:tcPr>
          <w:tcW w:w="2622" w:type="dxa"/>
          <w:tcBorders>
            <w:bottom w:val="nil"/>
          </w:tcBorders>
        </w:tcPr>
        <w:p w:rsidR="008E3B60" w:rsidRDefault="006B2818" w:rsidP="00533814">
          <w:pPr>
            <w:spacing w:before="80" w:after="0" w:line="240" w:lineRule="atLeast"/>
            <w:jc w:val="center"/>
            <w:rPr>
              <w:sz w:val="20"/>
            </w:rPr>
          </w:pPr>
          <w:r>
            <w:rPr>
              <w:noProof/>
              <w:lang w:eastAsia="de-CH"/>
            </w:rPr>
            <w:drawing>
              <wp:inline distT="0" distB="0" distL="0" distR="0" wp14:anchorId="1755B76C" wp14:editId="4E6A638E">
                <wp:extent cx="1527175" cy="396875"/>
                <wp:effectExtent l="19050" t="0" r="0" b="0"/>
                <wp:docPr id="1" name="Picture 1" descr="hsr-i-logo_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sr-i-logo_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2" w:type="dxa"/>
          <w:tcBorders>
            <w:bottom w:val="nil"/>
          </w:tcBorders>
        </w:tcPr>
        <w:p w:rsidR="008E3B60" w:rsidRDefault="000552C2" w:rsidP="00533814">
          <w:pPr>
            <w:spacing w:before="160" w:after="0" w:line="240" w:lineRule="atLeast"/>
            <w:jc w:val="center"/>
            <w:rPr>
              <w:sz w:val="28"/>
            </w:rPr>
          </w:pPr>
          <w:r>
            <w:rPr>
              <w:sz w:val="28"/>
            </w:rPr>
            <w:t>Bachelor</w:t>
          </w:r>
          <w:r w:rsidR="008E3B60">
            <w:rPr>
              <w:sz w:val="28"/>
            </w:rPr>
            <w:t xml:space="preserve">arbeit </w:t>
          </w:r>
          <w:r>
            <w:rPr>
              <w:sz w:val="28"/>
            </w:rPr>
            <w:t>H</w:t>
          </w:r>
          <w:r w:rsidR="008E3B60">
            <w:rPr>
              <w:sz w:val="28"/>
            </w:rPr>
            <w:t>S 2012</w:t>
          </w:r>
        </w:p>
        <w:p w:rsidR="008E3B60" w:rsidRDefault="003D0791" w:rsidP="00533814">
          <w:pPr>
            <w:spacing w:before="160" w:after="0" w:line="240" w:lineRule="atLeast"/>
            <w:jc w:val="center"/>
            <w:rPr>
              <w:sz w:val="20"/>
            </w:rPr>
          </w:pPr>
          <w:r>
            <w:fldChar w:fldCharType="begin"/>
          </w:r>
          <w:r w:rsidR="008E3B60">
            <w:instrText xml:space="preserve">SUBJECT </w:instrText>
          </w:r>
          <w:r>
            <w:fldChar w:fldCharType="end"/>
          </w:r>
        </w:p>
      </w:tc>
      <w:tc>
        <w:tcPr>
          <w:tcW w:w="1567" w:type="dxa"/>
          <w:tcBorders>
            <w:bottom w:val="nil"/>
          </w:tcBorders>
        </w:tcPr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3D0791" w:rsidP="00533814">
          <w:pPr>
            <w:spacing w:after="0" w:line="240" w:lineRule="atLeast"/>
            <w:jc w:val="right"/>
            <w:rPr>
              <w:sz w:val="20"/>
            </w:rPr>
          </w:pPr>
          <w:r>
            <w:fldChar w:fldCharType="begin"/>
          </w:r>
          <w:r w:rsidR="001E416D">
            <w:instrText xml:space="preserve">PAGE </w:instrText>
          </w:r>
          <w:r>
            <w:fldChar w:fldCharType="separate"/>
          </w:r>
          <w:r w:rsidR="00456FF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8E3B60" w:rsidRDefault="008E3B60" w:rsidP="00533814">
    <w:pPr>
      <w:pStyle w:val="Kopfzeile2"/>
      <w:spacing w:before="60" w:after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FF6" w:rsidRDefault="00456F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58ED90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5D43D8"/>
    <w:multiLevelType w:val="hybridMultilevel"/>
    <w:tmpl w:val="9F4245CE"/>
    <w:lvl w:ilvl="0" w:tplc="50FEA2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06A7F"/>
    <w:multiLevelType w:val="hybridMultilevel"/>
    <w:tmpl w:val="EBB880D8"/>
    <w:lvl w:ilvl="0" w:tplc="35488D0E">
      <w:start w:val="1"/>
      <w:numFmt w:val="bullet"/>
      <w:pStyle w:val="Aufzhlungszeichen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7307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7EBB"/>
    <w:rsid w:val="00012EEE"/>
    <w:rsid w:val="000134C9"/>
    <w:rsid w:val="0001747D"/>
    <w:rsid w:val="0001760B"/>
    <w:rsid w:val="00022E93"/>
    <w:rsid w:val="0003040A"/>
    <w:rsid w:val="00033FC0"/>
    <w:rsid w:val="00042B1C"/>
    <w:rsid w:val="00050534"/>
    <w:rsid w:val="000552C2"/>
    <w:rsid w:val="00071726"/>
    <w:rsid w:val="00091BA7"/>
    <w:rsid w:val="00095C69"/>
    <w:rsid w:val="00096263"/>
    <w:rsid w:val="000A4DA6"/>
    <w:rsid w:val="000A54E1"/>
    <w:rsid w:val="000B1B2B"/>
    <w:rsid w:val="000C23C1"/>
    <w:rsid w:val="000D53F1"/>
    <w:rsid w:val="000E39C7"/>
    <w:rsid w:val="000F0386"/>
    <w:rsid w:val="001168A3"/>
    <w:rsid w:val="00116B52"/>
    <w:rsid w:val="00116C93"/>
    <w:rsid w:val="00132F6D"/>
    <w:rsid w:val="001749A8"/>
    <w:rsid w:val="00182611"/>
    <w:rsid w:val="001831B9"/>
    <w:rsid w:val="00185686"/>
    <w:rsid w:val="00195556"/>
    <w:rsid w:val="001A5BC7"/>
    <w:rsid w:val="001B21EF"/>
    <w:rsid w:val="001D3DD9"/>
    <w:rsid w:val="001E0AD6"/>
    <w:rsid w:val="001E416D"/>
    <w:rsid w:val="001E585D"/>
    <w:rsid w:val="001F071F"/>
    <w:rsid w:val="001F1560"/>
    <w:rsid w:val="00204E3A"/>
    <w:rsid w:val="002075EB"/>
    <w:rsid w:val="002209E4"/>
    <w:rsid w:val="00220C42"/>
    <w:rsid w:val="00224074"/>
    <w:rsid w:val="00230059"/>
    <w:rsid w:val="002372AF"/>
    <w:rsid w:val="002373CA"/>
    <w:rsid w:val="00296687"/>
    <w:rsid w:val="00297238"/>
    <w:rsid w:val="002B2EBF"/>
    <w:rsid w:val="002D691D"/>
    <w:rsid w:val="002E2219"/>
    <w:rsid w:val="0031256B"/>
    <w:rsid w:val="00312DF8"/>
    <w:rsid w:val="00324FBB"/>
    <w:rsid w:val="003260D7"/>
    <w:rsid w:val="0033369F"/>
    <w:rsid w:val="003365DF"/>
    <w:rsid w:val="00350C00"/>
    <w:rsid w:val="00356566"/>
    <w:rsid w:val="003635F0"/>
    <w:rsid w:val="00367237"/>
    <w:rsid w:val="00373F70"/>
    <w:rsid w:val="0037768A"/>
    <w:rsid w:val="003933B8"/>
    <w:rsid w:val="00394BC3"/>
    <w:rsid w:val="003B0069"/>
    <w:rsid w:val="003D0791"/>
    <w:rsid w:val="003D7071"/>
    <w:rsid w:val="003E0E37"/>
    <w:rsid w:val="003E36E9"/>
    <w:rsid w:val="003F397C"/>
    <w:rsid w:val="004174C4"/>
    <w:rsid w:val="00435EEC"/>
    <w:rsid w:val="00442129"/>
    <w:rsid w:val="00451FB3"/>
    <w:rsid w:val="004533E4"/>
    <w:rsid w:val="00455E32"/>
    <w:rsid w:val="00456FF6"/>
    <w:rsid w:val="00465366"/>
    <w:rsid w:val="0048175D"/>
    <w:rsid w:val="004842AD"/>
    <w:rsid w:val="00492F99"/>
    <w:rsid w:val="00497922"/>
    <w:rsid w:val="004A6D14"/>
    <w:rsid w:val="004A7F90"/>
    <w:rsid w:val="004B4253"/>
    <w:rsid w:val="004C4E7D"/>
    <w:rsid w:val="004C7B31"/>
    <w:rsid w:val="004C7EBB"/>
    <w:rsid w:val="004D3D47"/>
    <w:rsid w:val="004D548A"/>
    <w:rsid w:val="004E373F"/>
    <w:rsid w:val="004F2F86"/>
    <w:rsid w:val="005104A8"/>
    <w:rsid w:val="00520709"/>
    <w:rsid w:val="00525804"/>
    <w:rsid w:val="00526280"/>
    <w:rsid w:val="00530D40"/>
    <w:rsid w:val="005325ED"/>
    <w:rsid w:val="00533814"/>
    <w:rsid w:val="00536959"/>
    <w:rsid w:val="005417A4"/>
    <w:rsid w:val="005433FA"/>
    <w:rsid w:val="005633CF"/>
    <w:rsid w:val="005637D4"/>
    <w:rsid w:val="00574790"/>
    <w:rsid w:val="00580479"/>
    <w:rsid w:val="0058424F"/>
    <w:rsid w:val="00585686"/>
    <w:rsid w:val="00586466"/>
    <w:rsid w:val="005A4751"/>
    <w:rsid w:val="005A541A"/>
    <w:rsid w:val="005B5AC0"/>
    <w:rsid w:val="005B759C"/>
    <w:rsid w:val="005C1C1A"/>
    <w:rsid w:val="005C2D1D"/>
    <w:rsid w:val="005C636F"/>
    <w:rsid w:val="005D1CBD"/>
    <w:rsid w:val="005D7690"/>
    <w:rsid w:val="005E26A1"/>
    <w:rsid w:val="005E72E9"/>
    <w:rsid w:val="005F17F9"/>
    <w:rsid w:val="00621B3D"/>
    <w:rsid w:val="0064116F"/>
    <w:rsid w:val="00641C51"/>
    <w:rsid w:val="006436DE"/>
    <w:rsid w:val="006614AB"/>
    <w:rsid w:val="0066262F"/>
    <w:rsid w:val="006812C0"/>
    <w:rsid w:val="006A6351"/>
    <w:rsid w:val="006B2818"/>
    <w:rsid w:val="006B7E1B"/>
    <w:rsid w:val="006C1738"/>
    <w:rsid w:val="006C2A95"/>
    <w:rsid w:val="006C3AA2"/>
    <w:rsid w:val="006C3E36"/>
    <w:rsid w:val="00710EA9"/>
    <w:rsid w:val="007231DA"/>
    <w:rsid w:val="0073618E"/>
    <w:rsid w:val="0074207A"/>
    <w:rsid w:val="00743678"/>
    <w:rsid w:val="00762FA3"/>
    <w:rsid w:val="007755F3"/>
    <w:rsid w:val="00775A26"/>
    <w:rsid w:val="007961F0"/>
    <w:rsid w:val="007A01DA"/>
    <w:rsid w:val="007A2A24"/>
    <w:rsid w:val="007A2DD0"/>
    <w:rsid w:val="007B2D22"/>
    <w:rsid w:val="007B6FDF"/>
    <w:rsid w:val="007C3AA5"/>
    <w:rsid w:val="007C3AB7"/>
    <w:rsid w:val="007D2DC0"/>
    <w:rsid w:val="007E2B7B"/>
    <w:rsid w:val="007E2F3F"/>
    <w:rsid w:val="00806B80"/>
    <w:rsid w:val="00814B9E"/>
    <w:rsid w:val="008238AC"/>
    <w:rsid w:val="00824100"/>
    <w:rsid w:val="00825B9E"/>
    <w:rsid w:val="0083044A"/>
    <w:rsid w:val="00840D26"/>
    <w:rsid w:val="00841E38"/>
    <w:rsid w:val="0085078C"/>
    <w:rsid w:val="00865FD9"/>
    <w:rsid w:val="00867D32"/>
    <w:rsid w:val="008727D5"/>
    <w:rsid w:val="008759C3"/>
    <w:rsid w:val="00876EDC"/>
    <w:rsid w:val="00893E29"/>
    <w:rsid w:val="008945BF"/>
    <w:rsid w:val="00894F3D"/>
    <w:rsid w:val="008C348B"/>
    <w:rsid w:val="008C4C6D"/>
    <w:rsid w:val="008C6A96"/>
    <w:rsid w:val="008D1FC6"/>
    <w:rsid w:val="008E332C"/>
    <w:rsid w:val="008E3B60"/>
    <w:rsid w:val="008E7FCD"/>
    <w:rsid w:val="00910A69"/>
    <w:rsid w:val="009128CE"/>
    <w:rsid w:val="0092076D"/>
    <w:rsid w:val="0092326D"/>
    <w:rsid w:val="00935F45"/>
    <w:rsid w:val="00945052"/>
    <w:rsid w:val="00961B5F"/>
    <w:rsid w:val="009760E4"/>
    <w:rsid w:val="0097717E"/>
    <w:rsid w:val="00981E82"/>
    <w:rsid w:val="00983BBE"/>
    <w:rsid w:val="00984889"/>
    <w:rsid w:val="009A654C"/>
    <w:rsid w:val="009B2986"/>
    <w:rsid w:val="009B4FF8"/>
    <w:rsid w:val="009C45FB"/>
    <w:rsid w:val="009D274E"/>
    <w:rsid w:val="009D77DD"/>
    <w:rsid w:val="009E0395"/>
    <w:rsid w:val="009F7080"/>
    <w:rsid w:val="00A05028"/>
    <w:rsid w:val="00A70C65"/>
    <w:rsid w:val="00A743D9"/>
    <w:rsid w:val="00A826B8"/>
    <w:rsid w:val="00A83922"/>
    <w:rsid w:val="00A9047B"/>
    <w:rsid w:val="00A938B2"/>
    <w:rsid w:val="00A97F21"/>
    <w:rsid w:val="00AA0EDB"/>
    <w:rsid w:val="00AA7019"/>
    <w:rsid w:val="00AD61A2"/>
    <w:rsid w:val="00AE2574"/>
    <w:rsid w:val="00AE5B2F"/>
    <w:rsid w:val="00AF6014"/>
    <w:rsid w:val="00B049E8"/>
    <w:rsid w:val="00B0597E"/>
    <w:rsid w:val="00B06B91"/>
    <w:rsid w:val="00B1113A"/>
    <w:rsid w:val="00B134A8"/>
    <w:rsid w:val="00B249F7"/>
    <w:rsid w:val="00B36885"/>
    <w:rsid w:val="00B412A6"/>
    <w:rsid w:val="00B41BCB"/>
    <w:rsid w:val="00B4758A"/>
    <w:rsid w:val="00B7031B"/>
    <w:rsid w:val="00B80DD4"/>
    <w:rsid w:val="00B85CA3"/>
    <w:rsid w:val="00B925F8"/>
    <w:rsid w:val="00BA1364"/>
    <w:rsid w:val="00BA1912"/>
    <w:rsid w:val="00BB5A3C"/>
    <w:rsid w:val="00BC1454"/>
    <w:rsid w:val="00BC3417"/>
    <w:rsid w:val="00BD2A0E"/>
    <w:rsid w:val="00BE0B29"/>
    <w:rsid w:val="00BE3694"/>
    <w:rsid w:val="00BF39DE"/>
    <w:rsid w:val="00C00C1C"/>
    <w:rsid w:val="00C23853"/>
    <w:rsid w:val="00C23C50"/>
    <w:rsid w:val="00C65F1D"/>
    <w:rsid w:val="00C9219E"/>
    <w:rsid w:val="00CB1914"/>
    <w:rsid w:val="00CB4F60"/>
    <w:rsid w:val="00CF0731"/>
    <w:rsid w:val="00CF6EE0"/>
    <w:rsid w:val="00D05535"/>
    <w:rsid w:val="00D07A5E"/>
    <w:rsid w:val="00D10CAD"/>
    <w:rsid w:val="00D3370D"/>
    <w:rsid w:val="00D36E4D"/>
    <w:rsid w:val="00D41631"/>
    <w:rsid w:val="00D44208"/>
    <w:rsid w:val="00D553FF"/>
    <w:rsid w:val="00D61163"/>
    <w:rsid w:val="00D636C7"/>
    <w:rsid w:val="00D72690"/>
    <w:rsid w:val="00D76B86"/>
    <w:rsid w:val="00D95584"/>
    <w:rsid w:val="00DA4478"/>
    <w:rsid w:val="00DC7222"/>
    <w:rsid w:val="00E47EB6"/>
    <w:rsid w:val="00E60C4E"/>
    <w:rsid w:val="00E73068"/>
    <w:rsid w:val="00E75609"/>
    <w:rsid w:val="00E81D9C"/>
    <w:rsid w:val="00E8566A"/>
    <w:rsid w:val="00E86B7C"/>
    <w:rsid w:val="00EB3463"/>
    <w:rsid w:val="00EC5516"/>
    <w:rsid w:val="00EC67DC"/>
    <w:rsid w:val="00ED1691"/>
    <w:rsid w:val="00ED4B4A"/>
    <w:rsid w:val="00EE3A9A"/>
    <w:rsid w:val="00EF66C9"/>
    <w:rsid w:val="00F00D47"/>
    <w:rsid w:val="00F22132"/>
    <w:rsid w:val="00F31B1F"/>
    <w:rsid w:val="00F355C7"/>
    <w:rsid w:val="00F3596C"/>
    <w:rsid w:val="00F46B10"/>
    <w:rsid w:val="00F52E6A"/>
    <w:rsid w:val="00F54E67"/>
    <w:rsid w:val="00F71978"/>
    <w:rsid w:val="00F87703"/>
    <w:rsid w:val="00FA2497"/>
    <w:rsid w:val="00FA3B1F"/>
    <w:rsid w:val="00FA5272"/>
    <w:rsid w:val="00FB3B81"/>
    <w:rsid w:val="00FC2E17"/>
    <w:rsid w:val="00FC3004"/>
    <w:rsid w:val="00FC7944"/>
    <w:rsid w:val="00FD1EA7"/>
    <w:rsid w:val="00FD78BE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12DF8"/>
    <w:pPr>
      <w:spacing w:after="120"/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312DF8"/>
    <w:pPr>
      <w:keepNext/>
      <w:spacing w:before="32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312DF8"/>
    <w:pPr>
      <w:keepNext/>
      <w:spacing w:before="20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312DF8"/>
    <w:pPr>
      <w:numPr>
        <w:numId w:val="1"/>
      </w:numPr>
      <w:spacing w:after="20"/>
      <w:ind w:left="641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 w:after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0176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72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159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9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sr0203\Vorlagen\HSR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HSR03.dot</Template>
  <TotalTime>0</TotalTime>
  <Pages>2</Pages>
  <Words>612</Words>
  <Characters>3859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Bachelorarbeit HSR Abt. I</vt:lpstr>
    </vt:vector>
  </TitlesOfParts>
  <Company>HSR Hochschule Rapperswil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Bachelorarbeit HSR Abt. I</dc:title>
  <dc:creator>sfk</dc:creator>
  <cp:lastModifiedBy>Jürg Hunziker</cp:lastModifiedBy>
  <cp:revision>49</cp:revision>
  <cp:lastPrinted>2012-02-23T12:51:00Z</cp:lastPrinted>
  <dcterms:created xsi:type="dcterms:W3CDTF">2012-02-24T15:26:00Z</dcterms:created>
  <dcterms:modified xsi:type="dcterms:W3CDTF">2012-09-24T12:06:00Z</dcterms:modified>
</cp:coreProperties>
</file>