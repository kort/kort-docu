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5E" w:rsidRPr="00520709" w:rsidRDefault="004F2F86" w:rsidP="000E39C7">
      <w:pPr>
        <w:pStyle w:val="berschrift1"/>
        <w:jc w:val="both"/>
        <w:rPr>
          <w:szCs w:val="36"/>
        </w:rPr>
      </w:pPr>
      <w:r>
        <w:t xml:space="preserve">A Location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Crowdsourcing</w:t>
      </w:r>
      <w:proofErr w:type="spellEnd"/>
      <w:r>
        <w:t xml:space="preserve"> Game App </w:t>
      </w:r>
      <w:proofErr w:type="spellStart"/>
      <w:r>
        <w:t>with</w:t>
      </w:r>
      <w:proofErr w:type="spellEnd"/>
      <w:r>
        <w:t xml:space="preserve"> HTML5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OpenStreetMap</w:t>
      </w:r>
      <w:proofErr w:type="spellEnd"/>
    </w:p>
    <w:p w:rsidR="00DC7222" w:rsidRDefault="000552C2" w:rsidP="00BA1364">
      <w:pPr>
        <w:pStyle w:val="berschrift3"/>
      </w:pPr>
      <w:r>
        <w:t>Bachelor</w:t>
      </w:r>
      <w:r w:rsidR="006812C0">
        <w:t>arbeit</w:t>
      </w:r>
      <w:r w:rsidR="00312DF8">
        <w:br/>
      </w:r>
      <w:r w:rsidR="00A9047B">
        <w:t xml:space="preserve">Abteilung Informatik, </w:t>
      </w:r>
      <w:r>
        <w:t>Herbstsemester</w:t>
      </w:r>
      <w:r w:rsidR="00520709">
        <w:t xml:space="preserve"> 2012</w:t>
      </w:r>
    </w:p>
    <w:p w:rsidR="00E47EB6" w:rsidRDefault="00893E29" w:rsidP="00B36885">
      <w:pPr>
        <w:pStyle w:val="berschrift2"/>
      </w:pPr>
      <w:r>
        <w:t>Ausgangslage</w:t>
      </w:r>
      <w:bookmarkStart w:id="0" w:name="_GoBack"/>
      <w:bookmarkEnd w:id="0"/>
    </w:p>
    <w:p w:rsidR="00BB5A3C" w:rsidRDefault="00E8566A" w:rsidP="00A9047B">
      <w:proofErr w:type="spellStart"/>
      <w:r>
        <w:t>OpenStreetMap</w:t>
      </w:r>
      <w:proofErr w:type="spellEnd"/>
      <w:r>
        <w:t xml:space="preserve"> ist ein freie</w:t>
      </w:r>
      <w:r w:rsidR="00A938B2">
        <w:t>s</w:t>
      </w:r>
      <w:r w:rsidR="00292C83">
        <w:t xml:space="preserve"> Projekt, welches </w:t>
      </w:r>
      <w:r>
        <w:t>jedermann</w:t>
      </w:r>
      <w:r w:rsidR="00292C83">
        <w:t xml:space="preserve"> ermöglicht</w:t>
      </w:r>
      <w:r>
        <w:t>, Kartendaten</w:t>
      </w:r>
      <w:r w:rsidR="00296687">
        <w:t xml:space="preserve"> anzusehen</w:t>
      </w:r>
      <w:r w:rsidR="00A938B2">
        <w:t xml:space="preserve"> oder zu editieren. Durch diesen </w:t>
      </w:r>
      <w:r w:rsidR="00296687">
        <w:t>ö</w:t>
      </w:r>
      <w:r w:rsidR="00A938B2">
        <w:t>ffentlich</w:t>
      </w:r>
      <w:r w:rsidR="00296687">
        <w:t>en C</w:t>
      </w:r>
      <w:r w:rsidR="00421AFE">
        <w:t>harakter</w:t>
      </w:r>
      <w:r w:rsidR="00A938B2">
        <w:t xml:space="preserve"> ist es nicht ausgeschlossen, dass fehlerhafte bzw. u</w:t>
      </w:r>
      <w:r w:rsidR="00A938B2">
        <w:t>n</w:t>
      </w:r>
      <w:r w:rsidR="00A938B2">
        <w:t xml:space="preserve">vollständige Daten </w:t>
      </w:r>
      <w:r w:rsidR="00296687">
        <w:t>eingetragen</w:t>
      </w:r>
      <w:r w:rsidR="00A938B2">
        <w:t xml:space="preserve"> werden.</w:t>
      </w:r>
    </w:p>
    <w:p w:rsidR="00AF6014" w:rsidRDefault="00296687" w:rsidP="00A9047B">
      <w:r>
        <w:t>Durch das Erstellen</w:t>
      </w:r>
      <w:r w:rsidR="00A938B2">
        <w:t xml:space="preserve"> einer App mit Gamecharakter</w:t>
      </w:r>
      <w:r w:rsidR="008A64D1">
        <w:t xml:space="preserve"> </w:t>
      </w:r>
      <w:r w:rsidR="00FA37D8">
        <w:t>(</w:t>
      </w:r>
      <w:r w:rsidR="008A64D1">
        <w:t>„</w:t>
      </w:r>
      <w:proofErr w:type="spellStart"/>
      <w:r w:rsidR="008A64D1">
        <w:t>Gamification</w:t>
      </w:r>
      <w:proofErr w:type="spellEnd"/>
      <w:r w:rsidR="008A64D1">
        <w:t>“</w:t>
      </w:r>
      <w:r w:rsidR="00FA37D8">
        <w:t>)</w:t>
      </w:r>
      <w:r w:rsidR="00A938B2">
        <w:t xml:space="preserve">, soll </w:t>
      </w:r>
      <w:r>
        <w:t>eine u</w:t>
      </w:r>
      <w:r w:rsidR="00A938B2">
        <w:t xml:space="preserve">nterhaltsame </w:t>
      </w:r>
      <w:r>
        <w:t>Mö</w:t>
      </w:r>
      <w:r>
        <w:t>g</w:t>
      </w:r>
      <w:r>
        <w:t>lichkeit geboten werden, um</w:t>
      </w:r>
      <w:r w:rsidR="00A938B2">
        <w:t xml:space="preserve"> </w:t>
      </w:r>
      <w:r w:rsidR="00421AFE">
        <w:t>solche</w:t>
      </w:r>
      <w:r w:rsidR="00A938B2">
        <w:t xml:space="preserve"> Daten zu finden und </w:t>
      </w:r>
      <w:r w:rsidR="00CB4F60">
        <w:t xml:space="preserve">zu </w:t>
      </w:r>
      <w:r w:rsidR="00AF6014">
        <w:t>korrigieren. Es gibt bereits einige Pr</w:t>
      </w:r>
      <w:r w:rsidR="00AF6014">
        <w:t>o</w:t>
      </w:r>
      <w:r w:rsidR="00AF6014">
        <w:t>jekte die sich mit der Thematik eines Karten-Editors auseinandergesetzt haben. Das Problem an Editoren ist stets, dass der Benutzer keine längerfristige Motivation hat diese regelmässig zu ve</w:t>
      </w:r>
      <w:r w:rsidR="00AF6014">
        <w:t>r</w:t>
      </w:r>
      <w:r w:rsidR="00AF6014">
        <w:t>we</w:t>
      </w:r>
      <w:r w:rsidR="00AF6014">
        <w:t>n</w:t>
      </w:r>
      <w:r w:rsidR="00AF6014">
        <w:t>den.</w:t>
      </w:r>
    </w:p>
    <w:p w:rsidR="00B36885" w:rsidRDefault="00B36885" w:rsidP="00B36885">
      <w:pPr>
        <w:pStyle w:val="berschrift2"/>
      </w:pPr>
      <w:r w:rsidRPr="000041F7">
        <w:t>Aufgabenstellung</w:t>
      </w:r>
    </w:p>
    <w:p w:rsidR="00033FC0" w:rsidRDefault="00BB5A3C" w:rsidP="00033FC0">
      <w:r>
        <w:t xml:space="preserve">Im Rahmen dieser Arbeit </w:t>
      </w:r>
      <w:r w:rsidR="005417A4">
        <w:t xml:space="preserve">soll eine </w:t>
      </w:r>
      <w:r w:rsidR="00F22132">
        <w:t xml:space="preserve">HTML5 </w:t>
      </w:r>
      <w:proofErr w:type="spellStart"/>
      <w:r w:rsidR="00F22132">
        <w:t>WebApp</w:t>
      </w:r>
      <w:proofErr w:type="spellEnd"/>
      <w:r w:rsidR="00F22132">
        <w:t xml:space="preserve"> entwickelt werden, welche es ermöglicht, u</w:t>
      </w:r>
      <w:r w:rsidR="00F22132">
        <w:t>n</w:t>
      </w:r>
      <w:r w:rsidR="00F22132">
        <w:t xml:space="preserve">vollständige bzw. fehlerhafte Daten auf </w:t>
      </w:r>
      <w:proofErr w:type="spellStart"/>
      <w:r w:rsidR="00F22132">
        <w:t>OpenStreetMap</w:t>
      </w:r>
      <w:proofErr w:type="spellEnd"/>
      <w:r w:rsidR="00F22132">
        <w:t xml:space="preserve"> zu korrigieren oder zu </w:t>
      </w:r>
      <w:r w:rsidR="00CB4F60">
        <w:t>vervollständigen</w:t>
      </w:r>
      <w:r w:rsidR="00F22132">
        <w:t>. Die App soll nicht als herkömmlicher Editor implementiert werden</w:t>
      </w:r>
      <w:r w:rsidR="007458C3">
        <w:t>,</w:t>
      </w:r>
      <w:r w:rsidR="00CB4F60">
        <w:t xml:space="preserve"> sondern einen gewissen</w:t>
      </w:r>
      <w:r w:rsidR="00F22132">
        <w:t xml:space="preserve"> Gam</w:t>
      </w:r>
      <w:r w:rsidR="00F22132">
        <w:t>e</w:t>
      </w:r>
      <w:r w:rsidR="00F22132">
        <w:t xml:space="preserve">charakter </w:t>
      </w:r>
      <w:r w:rsidR="00CB4F60">
        <w:t>aufweisen</w:t>
      </w:r>
      <w:r w:rsidR="00F22132">
        <w:t>. Die</w:t>
      </w:r>
      <w:r w:rsidR="00CB4F60">
        <w:t>s zeichnet sich dadurch aus, dass</w:t>
      </w:r>
      <w:r w:rsidR="00F22132">
        <w:t xml:space="preserve"> </w:t>
      </w:r>
      <w:r w:rsidR="00CB4F60">
        <w:t xml:space="preserve">die </w:t>
      </w:r>
      <w:r w:rsidR="00F22132">
        <w:t xml:space="preserve">Benutzer </w:t>
      </w:r>
      <w:r w:rsidR="00CB4F60">
        <w:t>f</w:t>
      </w:r>
      <w:r w:rsidR="00F22132">
        <w:t>ür ihre Änderungsvo</w:t>
      </w:r>
      <w:r w:rsidR="00F22132">
        <w:t>r</w:t>
      </w:r>
      <w:r w:rsidR="00F22132">
        <w:t xml:space="preserve">schläge belohnt werden. So können sie beispielsweise im Ranking aufsteigen oder </w:t>
      </w:r>
      <w:proofErr w:type="spellStart"/>
      <w:r w:rsidR="00F22132">
        <w:t>Ba</w:t>
      </w:r>
      <w:r w:rsidR="00296687">
        <w:t>dges</w:t>
      </w:r>
      <w:proofErr w:type="spellEnd"/>
      <w:r w:rsidR="00F22132">
        <w:t xml:space="preserve"> gewi</w:t>
      </w:r>
      <w:r w:rsidR="00F22132">
        <w:t>n</w:t>
      </w:r>
      <w:r w:rsidR="00F22132">
        <w:t>nen.</w:t>
      </w:r>
      <w:r w:rsidR="00A3213F">
        <w:t xml:space="preserve"> Dieses Prinzip ist unter dem Stichwort „</w:t>
      </w:r>
      <w:proofErr w:type="spellStart"/>
      <w:r w:rsidR="00A3213F">
        <w:t>Gamification</w:t>
      </w:r>
      <w:proofErr w:type="spellEnd"/>
      <w:r w:rsidR="00A3213F">
        <w:t>“ bekannt, d.h. die Anwendung von G</w:t>
      </w:r>
      <w:r w:rsidR="00A3213F">
        <w:t>a</w:t>
      </w:r>
      <w:r w:rsidR="00A3213F">
        <w:t xml:space="preserve">me-Elementen in einer nicht typischen Spieldomäne. Es soll untersucht werden, ob und wie sich dies für </w:t>
      </w:r>
      <w:proofErr w:type="spellStart"/>
      <w:r w:rsidR="00A3213F">
        <w:t>OpenStreetMap</w:t>
      </w:r>
      <w:proofErr w:type="spellEnd"/>
      <w:r w:rsidR="00A3213F">
        <w:t xml:space="preserve"> umsetzen lässt.</w:t>
      </w:r>
    </w:p>
    <w:p w:rsidR="00AF6014" w:rsidRDefault="00580479" w:rsidP="00033FC0">
      <w:r>
        <w:t>Eingetragene Änderungsvorschläge können anschliessend von weiteren Benutzern kontrolliert und bewertet werden.</w:t>
      </w:r>
      <w:r w:rsidR="000B1B2B">
        <w:t xml:space="preserve"> Mehrfach verifizierte Änderungen </w:t>
      </w:r>
      <w:r w:rsidR="007458C3">
        <w:t>sollen</w:t>
      </w:r>
      <w:r w:rsidR="000B1B2B">
        <w:t xml:space="preserve"> ins </w:t>
      </w:r>
      <w:proofErr w:type="spellStart"/>
      <w:r w:rsidR="000B1B2B">
        <w:t>OpenStreetMap</w:t>
      </w:r>
      <w:proofErr w:type="spellEnd"/>
      <w:r w:rsidR="000B1B2B">
        <w:t>-Projekt zurückg</w:t>
      </w:r>
      <w:r w:rsidR="000B1B2B">
        <w:t>e</w:t>
      </w:r>
      <w:r w:rsidR="000B1B2B">
        <w:t>führt</w:t>
      </w:r>
      <w:r w:rsidR="007458C3">
        <w:t xml:space="preserve"> werden</w:t>
      </w:r>
      <w:r w:rsidR="000B1B2B">
        <w:t>.</w:t>
      </w:r>
    </w:p>
    <w:p w:rsidR="00A3213F" w:rsidRDefault="00961B5F" w:rsidP="00033FC0">
      <w:r>
        <w:t xml:space="preserve">Mit der Integration von </w:t>
      </w:r>
      <w:proofErr w:type="spellStart"/>
      <w:r>
        <w:t>Social</w:t>
      </w:r>
      <w:proofErr w:type="spellEnd"/>
      <w:r>
        <w:t xml:space="preserve"> Media-Diensten (Facebook, </w:t>
      </w:r>
      <w:proofErr w:type="spellStart"/>
      <w:r>
        <w:t>Twitter</w:t>
      </w:r>
      <w:proofErr w:type="spellEnd"/>
      <w:r>
        <w:t xml:space="preserve">) </w:t>
      </w:r>
      <w:r w:rsidR="007458C3">
        <w:t xml:space="preserve">soll </w:t>
      </w:r>
      <w:r>
        <w:t>die Bekanntheit der App gefördert und die Motivation der Benutzer gesteigert</w:t>
      </w:r>
      <w:r w:rsidR="00BC3417">
        <w:t xml:space="preserve"> werden</w:t>
      </w:r>
      <w:r>
        <w:t>.</w:t>
      </w:r>
    </w:p>
    <w:p w:rsidR="00BB5A3C" w:rsidRDefault="005325ED" w:rsidP="00442129">
      <w:pPr>
        <w:pStyle w:val="berschrift3"/>
      </w:pPr>
      <w:r>
        <w:t>Aufgaben:</w:t>
      </w:r>
    </w:p>
    <w:p w:rsidR="00442129" w:rsidRDefault="005E72E9" w:rsidP="009F7080">
      <w:pPr>
        <w:pStyle w:val="Aufzhlungszeichen"/>
      </w:pPr>
      <w:r>
        <w:t>Erstellen ei</w:t>
      </w:r>
      <w:r w:rsidR="00B134A8">
        <w:t xml:space="preserve">ner </w:t>
      </w:r>
      <w:proofErr w:type="spellStart"/>
      <w:r w:rsidR="00B134A8">
        <w:t>cross</w:t>
      </w:r>
      <w:r w:rsidR="00ED7519">
        <w:t>-pla</w:t>
      </w:r>
      <w:r w:rsidR="00B134A8">
        <w:t>tform</w:t>
      </w:r>
      <w:proofErr w:type="spellEnd"/>
      <w:r w:rsidR="00B134A8">
        <w:t xml:space="preserve"> HTML5 </w:t>
      </w:r>
      <w:proofErr w:type="spellStart"/>
      <w:r w:rsidR="00B134A8">
        <w:t>WebApp</w:t>
      </w:r>
      <w:proofErr w:type="spellEnd"/>
      <w:r w:rsidR="00B134A8">
        <w:t xml:space="preserve"> mit JavaScript</w:t>
      </w:r>
    </w:p>
    <w:p w:rsidR="00B06B91" w:rsidRDefault="00B06B91" w:rsidP="009F7080">
      <w:pPr>
        <w:pStyle w:val="Aufzhlungszeichen"/>
      </w:pPr>
      <w:r>
        <w:t>Einsatz von JavaScript APIs zur Verwendung von Hardwarekomponenten (z.B. Kamera, GPS)</w:t>
      </w:r>
    </w:p>
    <w:p w:rsidR="00F00D47" w:rsidRDefault="00F00D47" w:rsidP="009F7080">
      <w:pPr>
        <w:pStyle w:val="Aufzhlungszeichen"/>
      </w:pPr>
      <w:r>
        <w:t xml:space="preserve">Es soll geprüft werden, ob die </w:t>
      </w:r>
      <w:proofErr w:type="spellStart"/>
      <w:r>
        <w:t>WebApp</w:t>
      </w:r>
      <w:proofErr w:type="spellEnd"/>
      <w:r>
        <w:t xml:space="preserve"> auch als native App für die Plattformen </w:t>
      </w:r>
      <w:proofErr w:type="spellStart"/>
      <w:r>
        <w:t>iOS</w:t>
      </w:r>
      <w:proofErr w:type="spellEnd"/>
      <w:r>
        <w:t xml:space="preserve"> und </w:t>
      </w:r>
      <w:proofErr w:type="spellStart"/>
      <w:r>
        <w:t>Android</w:t>
      </w:r>
      <w:proofErr w:type="spellEnd"/>
      <w:r>
        <w:t xml:space="preserve"> zur Verfügung gestellt werden kann</w:t>
      </w:r>
    </w:p>
    <w:p w:rsidR="00B134A8" w:rsidRDefault="00FD1EA7" w:rsidP="009F7080">
      <w:pPr>
        <w:pStyle w:val="Aufzhlungszeichen"/>
      </w:pPr>
      <w:r>
        <w:t>Als Datenbasis soll das Kartenmaterial von</w:t>
      </w:r>
      <w:r w:rsidR="001749A8">
        <w:t xml:space="preserve"> </w:t>
      </w:r>
      <w:proofErr w:type="spellStart"/>
      <w:r w:rsidR="001749A8">
        <w:t>OpenStreetMap</w:t>
      </w:r>
      <w:proofErr w:type="spellEnd"/>
      <w:r w:rsidR="001749A8">
        <w:t xml:space="preserve"> verwendet werden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>Quellen für bekannte Fehler: OSM Bug Reports, FIXME und TODO</w:t>
      </w:r>
    </w:p>
    <w:p w:rsidR="0001747D" w:rsidRDefault="0001747D" w:rsidP="006436DE">
      <w:pPr>
        <w:pStyle w:val="Aufzhlungszeichen"/>
        <w:numPr>
          <w:ilvl w:val="1"/>
          <w:numId w:val="1"/>
        </w:numPr>
      </w:pPr>
      <w:r>
        <w:t xml:space="preserve">Unterstützung von POI-, </w:t>
      </w:r>
      <w:proofErr w:type="spellStart"/>
      <w:r>
        <w:t>Linestring</w:t>
      </w:r>
      <w:proofErr w:type="spellEnd"/>
      <w:r>
        <w:t>- und Polygon-Objekten</w:t>
      </w:r>
    </w:p>
    <w:p w:rsidR="00961B5F" w:rsidRDefault="00961B5F" w:rsidP="009F7080">
      <w:pPr>
        <w:pStyle w:val="Aufzhlungszeichen"/>
      </w:pPr>
      <w:r>
        <w:t xml:space="preserve">Verwendung einer vorhanden User-Basis für </w:t>
      </w:r>
      <w:r w:rsidR="009D4A9C">
        <w:t>die Authentifizierung</w:t>
      </w:r>
      <w:r>
        <w:t xml:space="preserve"> (</w:t>
      </w:r>
      <w:proofErr w:type="spellStart"/>
      <w:r>
        <w:t>OAuth</w:t>
      </w:r>
      <w:proofErr w:type="spellEnd"/>
      <w:r>
        <w:t>)</w:t>
      </w:r>
    </w:p>
    <w:p w:rsidR="00BC3417" w:rsidRDefault="00BC3417" w:rsidP="00585A55">
      <w:pPr>
        <w:pStyle w:val="Aufzhlungszeichen"/>
        <w:ind w:left="644" w:hanging="360"/>
      </w:pPr>
      <w:r>
        <w:t xml:space="preserve">Integration von </w:t>
      </w:r>
      <w:proofErr w:type="spellStart"/>
      <w:r>
        <w:t>Social</w:t>
      </w:r>
      <w:proofErr w:type="spellEnd"/>
      <w:r>
        <w:t xml:space="preserve"> Media zum Austausch von Aktivitäten</w:t>
      </w:r>
    </w:p>
    <w:p w:rsidR="006436DE" w:rsidRDefault="00A3213F" w:rsidP="00A3213F">
      <w:pPr>
        <w:pStyle w:val="Aufzhlungszeichen"/>
      </w:pPr>
      <w:r>
        <w:t xml:space="preserve">Konzept für </w:t>
      </w:r>
      <w:proofErr w:type="spellStart"/>
      <w:r>
        <w:t>Gamification</w:t>
      </w:r>
      <w:proofErr w:type="spellEnd"/>
      <w:r>
        <w:t xml:space="preserve"> von </w:t>
      </w:r>
      <w:proofErr w:type="spellStart"/>
      <w:r>
        <w:t>OpenStreetMap</w:t>
      </w:r>
      <w:proofErr w:type="spellEnd"/>
      <w:r>
        <w:t xml:space="preserve"> erarbeiten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proofErr w:type="spellStart"/>
      <w:r>
        <w:t>Highscore</w:t>
      </w:r>
      <w:proofErr w:type="spellEnd"/>
    </w:p>
    <w:p w:rsidR="006436DE" w:rsidRDefault="006436DE" w:rsidP="006436DE">
      <w:pPr>
        <w:pStyle w:val="Aufzhlungszeichen"/>
        <w:numPr>
          <w:ilvl w:val="1"/>
          <w:numId w:val="1"/>
        </w:numPr>
      </w:pPr>
      <w:proofErr w:type="spellStart"/>
      <w:r>
        <w:t>Badges</w:t>
      </w:r>
      <w:proofErr w:type="spellEnd"/>
      <w:r>
        <w:t xml:space="preserve"> / </w:t>
      </w:r>
      <w:proofErr w:type="spellStart"/>
      <w:r>
        <w:t>Achievments</w:t>
      </w:r>
      <w:proofErr w:type="spellEnd"/>
    </w:p>
    <w:p w:rsidR="0001747D" w:rsidRDefault="006436DE" w:rsidP="0001747D">
      <w:pPr>
        <w:pStyle w:val="Aufzhlungszeichen"/>
        <w:numPr>
          <w:ilvl w:val="1"/>
          <w:numId w:val="1"/>
        </w:numPr>
      </w:pPr>
      <w:r>
        <w:t>Aufgaben mit verschiedenen Schwierigkeitsstufen</w:t>
      </w:r>
    </w:p>
    <w:p w:rsidR="006436DE" w:rsidRDefault="006436DE" w:rsidP="006436DE">
      <w:pPr>
        <w:pStyle w:val="Aufzhlungszeichen"/>
      </w:pPr>
      <w:r>
        <w:t>Verschiedene Modi</w:t>
      </w:r>
      <w:r w:rsidR="00394BC3">
        <w:t>: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r>
        <w:t xml:space="preserve">Outdoor: </w:t>
      </w:r>
      <w:r w:rsidR="00B1113A">
        <w:t>Erfassen von Daten, Aufnahme von Fotos</w:t>
      </w:r>
    </w:p>
    <w:p w:rsidR="006436DE" w:rsidRDefault="006436DE" w:rsidP="006436DE">
      <w:pPr>
        <w:pStyle w:val="Aufzhlungszeichen"/>
        <w:numPr>
          <w:ilvl w:val="1"/>
          <w:numId w:val="1"/>
        </w:numPr>
      </w:pPr>
      <w:proofErr w:type="spellStart"/>
      <w:r>
        <w:t>Indoor</w:t>
      </w:r>
      <w:proofErr w:type="spellEnd"/>
      <w:r>
        <w:t>: Verifikation von eingegebenen Daten</w:t>
      </w:r>
    </w:p>
    <w:p w:rsidR="000C7F05" w:rsidRDefault="000C7F05" w:rsidP="000C7F05">
      <w:pPr>
        <w:pStyle w:val="Aufzhlungszeichen"/>
      </w:pPr>
      <w:r>
        <w:lastRenderedPageBreak/>
        <w:t>Das User Interface soll primär in Deutsch er</w:t>
      </w:r>
      <w:r w:rsidR="00621D4A">
        <w:t>stellt werden. Es sollen jedoch Vorkehrungen getroffen werden, um eine Übersetzung einfach zu ermöglichen („Internationalisierung“).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 xml:space="preserve">be dient dabei </w:t>
      </w:r>
      <w:proofErr w:type="spellStart"/>
      <w:r w:rsidR="0031256B">
        <w:t>Scrum</w:t>
      </w:r>
      <w:proofErr w:type="spellEnd"/>
      <w:r w:rsidR="0031256B">
        <w:t>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ve</w:t>
      </w:r>
      <w:r w:rsidR="00EF66C9">
        <w:t>r</w:t>
      </w:r>
      <w:r w:rsidR="00EF66C9">
        <w:t xml:space="preserve">antwortlichen Dozenten </w:t>
      </w:r>
      <w:r>
        <w:t>vereinbart.</w:t>
      </w:r>
    </w:p>
    <w:p w:rsidR="00F54E67" w:rsidRDefault="001831B9" w:rsidP="00312DF8">
      <w:pPr>
        <w:pStyle w:val="Aufzhlungszeichen"/>
        <w:ind w:left="644" w:hanging="360"/>
      </w:pPr>
      <w:r>
        <w:t xml:space="preserve">Die Kommunikation in der Projektgruppe, in der Dokumentation und an den Präsentationen erfolgt </w:t>
      </w:r>
      <w:r w:rsidR="001E0AD6">
        <w:t xml:space="preserve">in </w:t>
      </w:r>
      <w:r w:rsidR="005104A8">
        <w:t>D</w:t>
      </w:r>
      <w:r w:rsidR="001E0AD6">
        <w:t>eutsch.</w:t>
      </w:r>
    </w:p>
    <w:p w:rsidR="001831B9" w:rsidRPr="00DC4A7F" w:rsidRDefault="00DC4A7F" w:rsidP="00312DF8">
      <w:pPr>
        <w:pStyle w:val="Aufzhlungszeichen"/>
        <w:ind w:left="644" w:hanging="360"/>
      </w:pPr>
      <w:r>
        <w:t xml:space="preserve">Je nach Zeitplanung soll ein </w:t>
      </w:r>
      <w:r w:rsidR="009F7080" w:rsidRPr="00DC4A7F">
        <w:t>Vid</w:t>
      </w:r>
      <w:r w:rsidR="00A948E0">
        <w:t>eo</w:t>
      </w:r>
      <w:r w:rsidR="009F7080" w:rsidRPr="00DC4A7F">
        <w:t xml:space="preserve"> g</w:t>
      </w:r>
      <w:r w:rsidR="00303457" w:rsidRPr="00DC4A7F">
        <w:t xml:space="preserve">emäss </w:t>
      </w:r>
      <w:r>
        <w:t xml:space="preserve">den </w:t>
      </w:r>
      <w:r w:rsidR="00303457" w:rsidRPr="00DC4A7F">
        <w:t>Vorgaben des Studiengangs</w:t>
      </w:r>
      <w:r>
        <w:t xml:space="preserve"> realisiert we</w:t>
      </w:r>
      <w:r>
        <w:t>r</w:t>
      </w:r>
      <w:r>
        <w:t>den.</w:t>
      </w:r>
    </w:p>
    <w:p w:rsidR="00F54E67" w:rsidRPr="00F54E67" w:rsidRDefault="00F54E67" w:rsidP="00F54E67">
      <w:pPr>
        <w:pStyle w:val="berschrift3"/>
      </w:pPr>
      <w:r w:rsidRPr="00F54E67">
        <w:t>Inhalt der Dokumentation</w:t>
      </w:r>
    </w:p>
    <w:p w:rsidR="00F54E67" w:rsidRDefault="00F54E67" w:rsidP="00F54E67">
      <w:pPr>
        <w:pStyle w:val="Aufzhlungszeichen"/>
      </w:pPr>
      <w:r>
        <w:t xml:space="preserve">Die Projektdokumentation (Prosa) ist </w:t>
      </w:r>
      <w:r w:rsidR="00300B09">
        <w:t>D</w:t>
      </w:r>
      <w:r>
        <w:t>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4. Anhänge (Literaturverzeichnis, 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1831B9" w:rsidRDefault="00F54E67" w:rsidP="00312DF8">
      <w:pPr>
        <w:pStyle w:val="Aufzhlungszeichen"/>
        <w:ind w:left="644" w:hanging="360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Exemplar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 xml:space="preserve">Alle Dokumente und Quellen der erstellten Software auf CD; </w:t>
      </w:r>
      <w:proofErr w:type="spellStart"/>
      <w:r w:rsidRPr="00F54E67">
        <w:t>CD's</w:t>
      </w:r>
      <w:proofErr w:type="spellEnd"/>
      <w:r w:rsidRPr="00F54E67">
        <w:t xml:space="preserve"> sauber angeschrieben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7A7459" w:rsidRPr="00AD6A0E" w:rsidRDefault="00F54E67" w:rsidP="00AD6A0E">
      <w:pPr>
        <w:spacing w:after="120"/>
      </w:pPr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367237">
        <w:t>Studiena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 xml:space="preserve">Stefan </w:t>
      </w:r>
      <w:proofErr w:type="spellStart"/>
      <w:r>
        <w:t>Oderbolz</w:t>
      </w:r>
      <w:proofErr w:type="spellEnd"/>
      <w:r>
        <w:t xml:space="preserve"> (</w:t>
      </w:r>
      <w:hyperlink r:id="rId8" w:history="1">
        <w:r w:rsidR="00593F40" w:rsidRPr="00A96C1E">
          <w:rPr>
            <w:rStyle w:val="Hyperlink"/>
          </w:rPr>
          <w:t>soderbol@hsr.ch</w:t>
        </w:r>
      </w:hyperlink>
      <w:r>
        <w:t>)</w:t>
      </w:r>
    </w:p>
    <w:p w:rsidR="00FC7944" w:rsidRDefault="00367237" w:rsidP="00867D32">
      <w:r>
        <w:t>Jürg Hunziker (</w:t>
      </w:r>
      <w:hyperlink r:id="rId9" w:history="1">
        <w:r w:rsidR="00642B25" w:rsidRPr="00A96C1E">
          <w:rPr>
            <w:rStyle w:val="Hyperlink"/>
          </w:rPr>
          <w:t>jhunzike@hsr.ch</w:t>
        </w:r>
      </w:hyperlink>
      <w:r>
        <w:t>)</w:t>
      </w:r>
    </w:p>
    <w:p w:rsidR="00642B25" w:rsidRDefault="00642B25" w:rsidP="00642B25">
      <w:pPr>
        <w:pStyle w:val="berschrift3"/>
      </w:pPr>
      <w:r>
        <w:t>Industriepartner</w:t>
      </w:r>
    </w:p>
    <w:p w:rsidR="00642B25" w:rsidRPr="00642B25" w:rsidRDefault="00642B25" w:rsidP="00642B25">
      <w:r>
        <w:t>Reto Senn (</w:t>
      </w:r>
      <w:hyperlink r:id="rId10" w:history="1">
        <w:r w:rsidR="00593F40" w:rsidRPr="00A96C1E">
          <w:rPr>
            <w:rStyle w:val="Hyperlink"/>
          </w:rPr>
          <w:t>reto.senn@bitforge.ch</w:t>
        </w:r>
      </w:hyperlink>
      <w:r>
        <w:t xml:space="preserve">), </w:t>
      </w:r>
      <w:proofErr w:type="spellStart"/>
      <w:r>
        <w:t>bitforge</w:t>
      </w:r>
      <w:proofErr w:type="spellEnd"/>
      <w:r>
        <w:t xml:space="preserve"> AG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D07A5E" w:rsidRPr="00520709" w:rsidRDefault="00350C00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642B25">
        <w:t xml:space="preserve"> </w:t>
      </w:r>
      <w:r w:rsidR="00642B25" w:rsidRPr="00A9047B">
        <w:t>(</w:t>
      </w:r>
      <w:hyperlink r:id="rId11" w:history="1">
        <w:r w:rsidR="00593F40" w:rsidRPr="00A96C1E">
          <w:rPr>
            <w:rStyle w:val="Hyperlink"/>
          </w:rPr>
          <w:t>sfkeller@hsr.ch</w:t>
        </w:r>
      </w:hyperlink>
      <w:r w:rsidR="00642B25" w:rsidRPr="00A9047B">
        <w:t>)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</w:t>
      </w:r>
    </w:p>
    <w:sectPr w:rsidR="00D07A5E" w:rsidRPr="00520709" w:rsidSect="002C3ADA">
      <w:headerReference w:type="default" r:id="rId12"/>
      <w:footerReference w:type="default" r:id="rId13"/>
      <w:pgSz w:w="11907" w:h="16840"/>
      <w:pgMar w:top="1340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53" w:rsidRDefault="004A3853">
      <w:r>
        <w:separator/>
      </w:r>
    </w:p>
  </w:endnote>
  <w:endnote w:type="continuationSeparator" w:id="0">
    <w:p w:rsidR="004A3853" w:rsidRDefault="004A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3D0791" w:rsidP="00533814">
          <w:pPr>
            <w:pStyle w:val="Fuzeile"/>
            <w:spacing w:before="40" w:after="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3D0791" w:rsidP="00533814">
          <w:pPr>
            <w:pStyle w:val="Fuzeile"/>
            <w:spacing w:before="40" w:after="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303457">
            <w:rPr>
              <w:noProof/>
              <w:sz w:val="16"/>
            </w:rPr>
            <w:t>24.09.12  14:06</w:t>
          </w:r>
          <w:r>
            <w:rPr>
              <w:sz w:val="16"/>
            </w:rPr>
            <w:fldChar w:fldCharType="end"/>
          </w:r>
        </w:p>
      </w:tc>
    </w:tr>
  </w:tbl>
  <w:p w:rsidR="008E3B60" w:rsidRDefault="008E3B60" w:rsidP="00533814">
    <w:pPr>
      <w:pStyle w:val="Fuzeile"/>
      <w:spacing w:after="0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53" w:rsidRDefault="004A3853">
      <w:r>
        <w:separator/>
      </w:r>
    </w:p>
  </w:footnote>
  <w:footnote w:type="continuationSeparator" w:id="0">
    <w:p w:rsidR="004A3853" w:rsidRDefault="004A3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 w:rsidP="00533814">
          <w:pPr>
            <w:spacing w:before="80" w:after="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 wp14:anchorId="180740A3" wp14:editId="69476F39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Pr="002C3ADA" w:rsidRDefault="000552C2" w:rsidP="002C3ADA">
          <w:pPr>
            <w:spacing w:before="160" w:after="0" w:line="240" w:lineRule="atLeast"/>
            <w:jc w:val="center"/>
            <w:rPr>
              <w:sz w:val="28"/>
            </w:rPr>
          </w:pPr>
          <w:r>
            <w:rPr>
              <w:sz w:val="28"/>
            </w:rPr>
            <w:t>Bachelor</w:t>
          </w:r>
          <w:r w:rsidR="008E3B60">
            <w:rPr>
              <w:sz w:val="28"/>
            </w:rPr>
            <w:t xml:space="preserve">arbeit </w:t>
          </w:r>
          <w:r>
            <w:rPr>
              <w:sz w:val="28"/>
            </w:rPr>
            <w:t>H</w:t>
          </w:r>
          <w:r w:rsidR="008E3B60">
            <w:rPr>
              <w:sz w:val="28"/>
            </w:rPr>
            <w:t>S 2012</w:t>
          </w:r>
          <w:r w:rsidR="003D0791">
            <w:fldChar w:fldCharType="begin"/>
          </w:r>
          <w:r w:rsidR="008E3B60">
            <w:instrText xml:space="preserve">SUBJECT </w:instrText>
          </w:r>
          <w:r w:rsidR="003D0791"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3D0791" w:rsidP="00533814">
          <w:pPr>
            <w:spacing w:after="0"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2C3AD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E3B60" w:rsidRDefault="008E3B60" w:rsidP="002C3ADA">
    <w:pPr>
      <w:pStyle w:val="Kopfzeile2"/>
      <w:spacing w:before="60" w:after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58ED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06A7F"/>
    <w:multiLevelType w:val="hybridMultilevel"/>
    <w:tmpl w:val="EBB880D8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7EBB"/>
    <w:rsid w:val="00012EEE"/>
    <w:rsid w:val="000134C9"/>
    <w:rsid w:val="0001747D"/>
    <w:rsid w:val="0001760B"/>
    <w:rsid w:val="00022E93"/>
    <w:rsid w:val="0003040A"/>
    <w:rsid w:val="00033FC0"/>
    <w:rsid w:val="00042B1C"/>
    <w:rsid w:val="00050534"/>
    <w:rsid w:val="000552C2"/>
    <w:rsid w:val="00071726"/>
    <w:rsid w:val="00091BA7"/>
    <w:rsid w:val="00095C69"/>
    <w:rsid w:val="00096263"/>
    <w:rsid w:val="000A4DA6"/>
    <w:rsid w:val="000A54E1"/>
    <w:rsid w:val="000B1B2B"/>
    <w:rsid w:val="000C23C1"/>
    <w:rsid w:val="000C7F05"/>
    <w:rsid w:val="000D53F1"/>
    <w:rsid w:val="000E39C7"/>
    <w:rsid w:val="000F0386"/>
    <w:rsid w:val="001168A3"/>
    <w:rsid w:val="00116B52"/>
    <w:rsid w:val="00116C93"/>
    <w:rsid w:val="00132F6D"/>
    <w:rsid w:val="001749A8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2AF"/>
    <w:rsid w:val="002373CA"/>
    <w:rsid w:val="00292C83"/>
    <w:rsid w:val="00296687"/>
    <w:rsid w:val="00297238"/>
    <w:rsid w:val="002B2EBF"/>
    <w:rsid w:val="002C3ADA"/>
    <w:rsid w:val="002D691D"/>
    <w:rsid w:val="002E2219"/>
    <w:rsid w:val="00300B09"/>
    <w:rsid w:val="00303457"/>
    <w:rsid w:val="0031256B"/>
    <w:rsid w:val="00312DF8"/>
    <w:rsid w:val="00324FBB"/>
    <w:rsid w:val="003260D7"/>
    <w:rsid w:val="0033369F"/>
    <w:rsid w:val="003365DF"/>
    <w:rsid w:val="00350C00"/>
    <w:rsid w:val="00356566"/>
    <w:rsid w:val="003624F2"/>
    <w:rsid w:val="003635F0"/>
    <w:rsid w:val="00367237"/>
    <w:rsid w:val="00373F70"/>
    <w:rsid w:val="0037768A"/>
    <w:rsid w:val="003933B8"/>
    <w:rsid w:val="00394BC3"/>
    <w:rsid w:val="003B0069"/>
    <w:rsid w:val="003D0791"/>
    <w:rsid w:val="003D7071"/>
    <w:rsid w:val="003E0E37"/>
    <w:rsid w:val="003E36E9"/>
    <w:rsid w:val="003F397C"/>
    <w:rsid w:val="004174C4"/>
    <w:rsid w:val="00421AFE"/>
    <w:rsid w:val="00435EEC"/>
    <w:rsid w:val="00442129"/>
    <w:rsid w:val="00451FB3"/>
    <w:rsid w:val="004533E4"/>
    <w:rsid w:val="00455E32"/>
    <w:rsid w:val="00456FF6"/>
    <w:rsid w:val="00465366"/>
    <w:rsid w:val="0048175D"/>
    <w:rsid w:val="004842AD"/>
    <w:rsid w:val="00492F99"/>
    <w:rsid w:val="00497922"/>
    <w:rsid w:val="004A3853"/>
    <w:rsid w:val="004A6D14"/>
    <w:rsid w:val="004A7F90"/>
    <w:rsid w:val="004B4253"/>
    <w:rsid w:val="004C4E7D"/>
    <w:rsid w:val="004C7B31"/>
    <w:rsid w:val="004C7EBB"/>
    <w:rsid w:val="004D3D47"/>
    <w:rsid w:val="004D548A"/>
    <w:rsid w:val="004E373F"/>
    <w:rsid w:val="004F2F86"/>
    <w:rsid w:val="005104A8"/>
    <w:rsid w:val="00520709"/>
    <w:rsid w:val="00525804"/>
    <w:rsid w:val="00526280"/>
    <w:rsid w:val="00530D40"/>
    <w:rsid w:val="005325ED"/>
    <w:rsid w:val="00533814"/>
    <w:rsid w:val="00536959"/>
    <w:rsid w:val="005417A4"/>
    <w:rsid w:val="005433FA"/>
    <w:rsid w:val="005633CF"/>
    <w:rsid w:val="005637D4"/>
    <w:rsid w:val="00574790"/>
    <w:rsid w:val="00580479"/>
    <w:rsid w:val="0058424F"/>
    <w:rsid w:val="00585686"/>
    <w:rsid w:val="00585A55"/>
    <w:rsid w:val="00586466"/>
    <w:rsid w:val="00593F40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E72E9"/>
    <w:rsid w:val="005F17F9"/>
    <w:rsid w:val="00621B3D"/>
    <w:rsid w:val="00621D4A"/>
    <w:rsid w:val="0064116F"/>
    <w:rsid w:val="00641C51"/>
    <w:rsid w:val="00642B25"/>
    <w:rsid w:val="006436DE"/>
    <w:rsid w:val="006614AB"/>
    <w:rsid w:val="0066262F"/>
    <w:rsid w:val="006812C0"/>
    <w:rsid w:val="006A6351"/>
    <w:rsid w:val="006B2818"/>
    <w:rsid w:val="006B7E1B"/>
    <w:rsid w:val="006C1738"/>
    <w:rsid w:val="006C2A95"/>
    <w:rsid w:val="006C3AA2"/>
    <w:rsid w:val="006C3E36"/>
    <w:rsid w:val="00710EA9"/>
    <w:rsid w:val="007231DA"/>
    <w:rsid w:val="0073618E"/>
    <w:rsid w:val="0074207A"/>
    <w:rsid w:val="00743678"/>
    <w:rsid w:val="007458C3"/>
    <w:rsid w:val="00762FA3"/>
    <w:rsid w:val="007755F3"/>
    <w:rsid w:val="00775A26"/>
    <w:rsid w:val="007961F0"/>
    <w:rsid w:val="007A01DA"/>
    <w:rsid w:val="007A2A24"/>
    <w:rsid w:val="007A2DD0"/>
    <w:rsid w:val="007A7459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38AC"/>
    <w:rsid w:val="00824100"/>
    <w:rsid w:val="00825B9E"/>
    <w:rsid w:val="0083044A"/>
    <w:rsid w:val="00840D26"/>
    <w:rsid w:val="00841E38"/>
    <w:rsid w:val="0085078C"/>
    <w:rsid w:val="00865FD9"/>
    <w:rsid w:val="00867D32"/>
    <w:rsid w:val="008727D5"/>
    <w:rsid w:val="008759C3"/>
    <w:rsid w:val="00876EDC"/>
    <w:rsid w:val="00893E29"/>
    <w:rsid w:val="008945BF"/>
    <w:rsid w:val="00894F3D"/>
    <w:rsid w:val="008A64D1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61B5F"/>
    <w:rsid w:val="00973548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4A9C"/>
    <w:rsid w:val="009D77DD"/>
    <w:rsid w:val="009E0395"/>
    <w:rsid w:val="009F7080"/>
    <w:rsid w:val="00A05028"/>
    <w:rsid w:val="00A3213F"/>
    <w:rsid w:val="00A70C65"/>
    <w:rsid w:val="00A743D9"/>
    <w:rsid w:val="00A826B8"/>
    <w:rsid w:val="00A83922"/>
    <w:rsid w:val="00A9047B"/>
    <w:rsid w:val="00A938B2"/>
    <w:rsid w:val="00A948E0"/>
    <w:rsid w:val="00A97F21"/>
    <w:rsid w:val="00AA0EDB"/>
    <w:rsid w:val="00AA7019"/>
    <w:rsid w:val="00AD61A2"/>
    <w:rsid w:val="00AD6A0E"/>
    <w:rsid w:val="00AE2574"/>
    <w:rsid w:val="00AE5B2F"/>
    <w:rsid w:val="00AF6014"/>
    <w:rsid w:val="00B049E8"/>
    <w:rsid w:val="00B0597E"/>
    <w:rsid w:val="00B06B91"/>
    <w:rsid w:val="00B1113A"/>
    <w:rsid w:val="00B134A8"/>
    <w:rsid w:val="00B249F7"/>
    <w:rsid w:val="00B36885"/>
    <w:rsid w:val="00B412A6"/>
    <w:rsid w:val="00B41BCB"/>
    <w:rsid w:val="00B4758A"/>
    <w:rsid w:val="00B7031B"/>
    <w:rsid w:val="00B80DD4"/>
    <w:rsid w:val="00B85CA3"/>
    <w:rsid w:val="00B925F8"/>
    <w:rsid w:val="00BA1364"/>
    <w:rsid w:val="00BA1912"/>
    <w:rsid w:val="00BB5A3C"/>
    <w:rsid w:val="00BC1454"/>
    <w:rsid w:val="00BC3417"/>
    <w:rsid w:val="00BD2A0E"/>
    <w:rsid w:val="00BE0B29"/>
    <w:rsid w:val="00BE3694"/>
    <w:rsid w:val="00BF39DE"/>
    <w:rsid w:val="00C00C1C"/>
    <w:rsid w:val="00C23853"/>
    <w:rsid w:val="00C23C50"/>
    <w:rsid w:val="00C65F1D"/>
    <w:rsid w:val="00C9219E"/>
    <w:rsid w:val="00CB1914"/>
    <w:rsid w:val="00CB4F60"/>
    <w:rsid w:val="00CF0731"/>
    <w:rsid w:val="00CF6EE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C4A7F"/>
    <w:rsid w:val="00DC7222"/>
    <w:rsid w:val="00E47EB6"/>
    <w:rsid w:val="00E60C4E"/>
    <w:rsid w:val="00E73068"/>
    <w:rsid w:val="00E75609"/>
    <w:rsid w:val="00E81D9C"/>
    <w:rsid w:val="00E8566A"/>
    <w:rsid w:val="00E86B7C"/>
    <w:rsid w:val="00EB3463"/>
    <w:rsid w:val="00EC5516"/>
    <w:rsid w:val="00EC67DC"/>
    <w:rsid w:val="00ED1691"/>
    <w:rsid w:val="00ED4B4A"/>
    <w:rsid w:val="00ED7519"/>
    <w:rsid w:val="00EE3A9A"/>
    <w:rsid w:val="00EF66C9"/>
    <w:rsid w:val="00F00D47"/>
    <w:rsid w:val="00F22132"/>
    <w:rsid w:val="00F31B1F"/>
    <w:rsid w:val="00F355C7"/>
    <w:rsid w:val="00F3596C"/>
    <w:rsid w:val="00F46B10"/>
    <w:rsid w:val="00F52E6A"/>
    <w:rsid w:val="00F54E67"/>
    <w:rsid w:val="00F71978"/>
    <w:rsid w:val="00F87703"/>
    <w:rsid w:val="00FA2497"/>
    <w:rsid w:val="00FA37D8"/>
    <w:rsid w:val="00FA3B1F"/>
    <w:rsid w:val="00FA5272"/>
    <w:rsid w:val="00FB3B81"/>
    <w:rsid w:val="00FC2E17"/>
    <w:rsid w:val="00FC3004"/>
    <w:rsid w:val="00FC7944"/>
    <w:rsid w:val="00FD1EA7"/>
    <w:rsid w:val="00FD78BE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C3ADA"/>
    <w:pPr>
      <w:spacing w:after="100"/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2C3ADA"/>
    <w:pPr>
      <w:keepNext/>
      <w:pageBreakBefore/>
      <w:spacing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312DF8"/>
    <w:pPr>
      <w:keepNext/>
      <w:spacing w:before="32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312DF8"/>
    <w:pPr>
      <w:keepNext/>
      <w:spacing w:before="20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312DF8"/>
    <w:pPr>
      <w:numPr>
        <w:numId w:val="1"/>
      </w:numPr>
      <w:spacing w:after="20"/>
      <w:ind w:left="641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derbol@hsr.ch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fkell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to.senn@bitforge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hunzike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684</Words>
  <Characters>4316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Jürg Hunziker</cp:lastModifiedBy>
  <cp:revision>69</cp:revision>
  <cp:lastPrinted>2012-02-23T12:51:00Z</cp:lastPrinted>
  <dcterms:created xsi:type="dcterms:W3CDTF">2012-02-24T15:26:00Z</dcterms:created>
  <dcterms:modified xsi:type="dcterms:W3CDTF">2012-09-28T13:05:00Z</dcterms:modified>
</cp:coreProperties>
</file>